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03" w:rsidRDefault="00765503" w:rsidP="000A2755">
      <w:pPr>
        <w:rPr>
          <w:rFonts w:eastAsia="Calibri"/>
          <w:szCs w:val="20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BBD64B8" wp14:editId="228CD822">
            <wp:extent cx="50101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3" w:rsidRDefault="00EA0003" w:rsidP="000A2755">
      <w:pPr>
        <w:rPr>
          <w:rFonts w:eastAsia="Calibri"/>
          <w:szCs w:val="20"/>
          <w:lang w:val="en-IN"/>
        </w:rPr>
      </w:pPr>
    </w:p>
    <w:p w:rsidR="004B2D4D" w:rsidRDefault="00D24215" w:rsidP="000A2755">
      <w:pPr>
        <w:rPr>
          <w:noProof/>
        </w:rPr>
      </w:pPr>
      <w:r>
        <w:rPr>
          <w:rFonts w:eastAsia="Calibri"/>
          <w:szCs w:val="20"/>
          <w:lang w:val="en-IN"/>
        </w:rPr>
        <w:t xml:space="preserve"> </w:t>
      </w:r>
    </w:p>
    <w:p w:rsidR="00C1134D" w:rsidRPr="00D24215" w:rsidRDefault="00C1134D" w:rsidP="000A2755">
      <w:pPr>
        <w:rPr>
          <w:rFonts w:eastAsia="Calibri"/>
          <w:szCs w:val="20"/>
          <w:lang w:val="en-IN"/>
        </w:rPr>
      </w:pPr>
    </w:p>
    <w:sectPr w:rsidR="00C1134D" w:rsidRPr="00D24215" w:rsidSect="00D75FE8">
      <w:headerReference w:type="default" r:id="rId12"/>
      <w:footerReference w:type="default" r:id="rId13"/>
      <w:pgSz w:w="11909" w:h="16834" w:code="9"/>
      <w:pgMar w:top="360" w:right="1440" w:bottom="4" w:left="1440" w:header="720" w:footer="117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22" w:rsidRDefault="00055922">
      <w:r>
        <w:separator/>
      </w:r>
    </w:p>
    <w:p w:rsidR="00055922" w:rsidRDefault="00055922"/>
    <w:p w:rsidR="00055922" w:rsidRDefault="00055922"/>
    <w:p w:rsidR="00055922" w:rsidRDefault="00055922"/>
  </w:endnote>
  <w:endnote w:type="continuationSeparator" w:id="0">
    <w:p w:rsidR="00055922" w:rsidRDefault="00055922">
      <w:r>
        <w:continuationSeparator/>
      </w:r>
    </w:p>
    <w:p w:rsidR="00055922" w:rsidRDefault="00055922"/>
    <w:p w:rsidR="00055922" w:rsidRDefault="00055922"/>
    <w:p w:rsidR="00055922" w:rsidRDefault="00055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tsyParts Dingbats J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Mac Dingbats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5E" w:rsidRDefault="00C34C5E">
    <w:pPr>
      <w:pStyle w:val="Footer"/>
      <w:rPr>
        <w:rFonts w:asciiTheme="minorHAnsi" w:hAnsiTheme="minorHAnsi"/>
        <w:sz w:val="22"/>
        <w:szCs w:val="22"/>
      </w:rPr>
    </w:pPr>
    <w:r w:rsidRPr="00285117">
      <w:rPr>
        <w:rFonts w:asciiTheme="minorHAnsi" w:hAnsiTheme="minorHAnsi"/>
        <w:sz w:val="22"/>
        <w:szCs w:val="22"/>
      </w:rPr>
      <w:ptab w:relativeTo="margin" w:alignment="center" w:leader="none"/>
    </w:r>
  </w:p>
  <w:p w:rsidR="00C34C5E" w:rsidRPr="00285117" w:rsidRDefault="00C34C5E" w:rsidP="00D75FE8">
    <w:pPr>
      <w:pStyle w:val="Foot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b/>
        <w:sz w:val="22"/>
        <w:szCs w:val="22"/>
      </w:rPr>
      <w:tab/>
    </w:r>
    <w:r w:rsidRPr="00D75FE8">
      <w:rPr>
        <w:rFonts w:asciiTheme="minorHAnsi" w:hAnsiTheme="minorHAnsi"/>
        <w:b/>
        <w:sz w:val="22"/>
        <w:szCs w:val="22"/>
      </w:rPr>
      <w:t>Confidential</w:t>
    </w:r>
    <w:r w:rsidRPr="00285117">
      <w:rPr>
        <w:rFonts w:asciiTheme="minorHAnsi" w:hAnsiTheme="minorHAnsi"/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22" w:rsidRDefault="00055922">
      <w:r>
        <w:separator/>
      </w:r>
    </w:p>
    <w:p w:rsidR="00055922" w:rsidRDefault="00055922"/>
    <w:p w:rsidR="00055922" w:rsidRDefault="00055922"/>
    <w:p w:rsidR="00055922" w:rsidRDefault="00055922"/>
  </w:footnote>
  <w:footnote w:type="continuationSeparator" w:id="0">
    <w:p w:rsidR="00055922" w:rsidRDefault="00055922">
      <w:r>
        <w:continuationSeparator/>
      </w:r>
    </w:p>
    <w:p w:rsidR="00055922" w:rsidRDefault="00055922"/>
    <w:p w:rsidR="00055922" w:rsidRDefault="00055922"/>
    <w:p w:rsidR="00055922" w:rsidRDefault="000559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A6A6A6" w:themeColor="background1" w:themeShade="A6"/>
        <w:left w:val="single" w:sz="12" w:space="0" w:color="A6A6A6" w:themeColor="background1" w:themeShade="A6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  <w:tblLook w:val="01E0" w:firstRow="1" w:lastRow="1" w:firstColumn="1" w:lastColumn="1" w:noHBand="0" w:noVBand="0"/>
    </w:tblPr>
    <w:tblGrid>
      <w:gridCol w:w="2646"/>
      <w:gridCol w:w="6599"/>
    </w:tblGrid>
    <w:tr w:rsidR="00D74EAF" w:rsidRPr="00DF1D7F" w:rsidTr="00CB6482">
      <w:trPr>
        <w:trHeight w:val="908"/>
      </w:trPr>
      <w:tc>
        <w:tcPr>
          <w:tcW w:w="1421" w:type="pct"/>
          <w:vAlign w:val="center"/>
        </w:tcPr>
        <w:p w:rsidR="00C34C5E" w:rsidRPr="00DF1D7F" w:rsidRDefault="00D74EAF" w:rsidP="00CC79BD">
          <w:pPr>
            <w:autoSpaceDE w:val="0"/>
            <w:autoSpaceDN w:val="0"/>
            <w:adjustRightInd w:val="0"/>
            <w:rPr>
              <w:rFonts w:ascii="Tahoma" w:hAnsi="Tahoma" w:cs="Tahoma"/>
              <w:sz w:val="28"/>
              <w:szCs w:val="28"/>
            </w:rPr>
          </w:pPr>
          <w:r>
            <w:rPr>
              <w:noProof/>
              <w:lang w:val="en-IN" w:eastAsia="en-IN"/>
            </w:rPr>
            <w:drawing>
              <wp:inline distT="0" distB="0" distL="0" distR="0">
                <wp:extent cx="1541417" cy="305118"/>
                <wp:effectExtent l="0" t="0" r="1905" b="0"/>
                <wp:docPr id="3" name="Picture 3" descr="cid:image014.png@01D6A7D7.E2C0ED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14.png@01D6A7D7.E2C0ED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3580" cy="33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pct"/>
          <w:vAlign w:val="center"/>
        </w:tcPr>
        <w:p w:rsidR="00C34C5E" w:rsidRDefault="00C34C5E" w:rsidP="00285117">
          <w:pPr>
            <w:autoSpaceDE w:val="0"/>
            <w:autoSpaceDN w:val="0"/>
            <w:adjustRightInd w:val="0"/>
            <w:ind w:left="2880" w:hanging="2880"/>
            <w:jc w:val="right"/>
            <w:rPr>
              <w:rFonts w:ascii="Tahoma" w:hAnsi="Tahoma" w:cs="Tahoma"/>
              <w:b/>
              <w:color w:val="003399"/>
              <w:sz w:val="20"/>
              <w:szCs w:val="20"/>
            </w:rPr>
          </w:pPr>
          <w:r>
            <w:rPr>
              <w:rFonts w:ascii="Tahoma" w:hAnsi="Tahoma" w:cs="Tahoma"/>
              <w:b/>
              <w:color w:val="003399"/>
              <w:sz w:val="20"/>
              <w:szCs w:val="20"/>
            </w:rPr>
            <w:t>Passport</w:t>
          </w:r>
        </w:p>
        <w:p w:rsidR="00C34C5E" w:rsidRDefault="00C34C5E" w:rsidP="00285117">
          <w:pPr>
            <w:autoSpaceDE w:val="0"/>
            <w:autoSpaceDN w:val="0"/>
            <w:adjustRightInd w:val="0"/>
            <w:ind w:left="2880" w:hanging="2880"/>
            <w:jc w:val="right"/>
            <w:rPr>
              <w:rFonts w:ascii="Tahoma" w:hAnsi="Tahoma" w:cs="Tahoma"/>
              <w:b/>
              <w:color w:val="003399"/>
              <w:sz w:val="20"/>
              <w:szCs w:val="20"/>
            </w:rPr>
          </w:pPr>
        </w:p>
        <w:p w:rsidR="00C34C5E" w:rsidRPr="00285117" w:rsidRDefault="00C34C5E" w:rsidP="00285117">
          <w:pPr>
            <w:autoSpaceDE w:val="0"/>
            <w:autoSpaceDN w:val="0"/>
            <w:adjustRightInd w:val="0"/>
            <w:ind w:left="2880" w:hanging="2880"/>
            <w:jc w:val="right"/>
            <w:rPr>
              <w:rFonts w:ascii="Tahoma" w:hAnsi="Tahoma" w:cs="Tahoma"/>
              <w:b/>
              <w:color w:val="003399"/>
              <w:sz w:val="20"/>
              <w:szCs w:val="20"/>
            </w:rPr>
          </w:pPr>
          <w:r>
            <w:rPr>
              <w:rFonts w:ascii="Tahoma" w:hAnsi="Tahoma" w:cs="Tahoma"/>
              <w:b/>
              <w:color w:val="003399"/>
              <w:sz w:val="20"/>
              <w:szCs w:val="20"/>
            </w:rPr>
            <w:t>Online Verification Document</w:t>
          </w:r>
        </w:p>
      </w:tc>
    </w:tr>
  </w:tbl>
  <w:p w:rsidR="00C34C5E" w:rsidRDefault="00C34C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A552DD56"/>
    <w:lvl w:ilvl="0">
      <w:start w:val="1"/>
      <w:numFmt w:val="decimal"/>
      <w:pStyle w:val="ListNumber3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b w:val="0"/>
        <w:i w:val="0"/>
        <w:sz w:val="22"/>
        <w:szCs w:val="22"/>
      </w:rPr>
    </w:lvl>
  </w:abstractNum>
  <w:abstractNum w:abstractNumId="1" w15:restartNumberingAfterBreak="0">
    <w:nsid w:val="FFFFFF7F"/>
    <w:multiLevelType w:val="singleLevel"/>
    <w:tmpl w:val="A9DC07DE"/>
    <w:lvl w:ilvl="0">
      <w:start w:val="1"/>
      <w:numFmt w:val="lowerLetter"/>
      <w:pStyle w:val="ListNumber2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 w:val="0"/>
        <w:i w:val="0"/>
        <w:sz w:val="22"/>
        <w:szCs w:val="22"/>
      </w:rPr>
    </w:lvl>
  </w:abstractNum>
  <w:abstractNum w:abstractNumId="2" w15:restartNumberingAfterBreak="0">
    <w:nsid w:val="FFFFFF82"/>
    <w:multiLevelType w:val="singleLevel"/>
    <w:tmpl w:val="4A3A14BC"/>
    <w:lvl w:ilvl="0">
      <w:start w:val="1"/>
      <w:numFmt w:val="bullet"/>
      <w:pStyle w:val="ListBullet3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</w:abstractNum>
  <w:abstractNum w:abstractNumId="3" w15:restartNumberingAfterBreak="0">
    <w:nsid w:val="FFFFFF83"/>
    <w:multiLevelType w:val="singleLevel"/>
    <w:tmpl w:val="748A744C"/>
    <w:lvl w:ilvl="0">
      <w:start w:val="1"/>
      <w:numFmt w:val="bullet"/>
      <w:pStyle w:val="ListBullet2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0FDCC73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22"/>
        <w:szCs w:val="22"/>
      </w:rPr>
    </w:lvl>
  </w:abstractNum>
  <w:abstractNum w:abstractNumId="5" w15:restartNumberingAfterBreak="0">
    <w:nsid w:val="FFFFFF89"/>
    <w:multiLevelType w:val="singleLevel"/>
    <w:tmpl w:val="B1B01FE0"/>
    <w:lvl w:ilvl="0">
      <w:start w:val="1"/>
      <w:numFmt w:val="bullet"/>
      <w:pStyle w:val="List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</w:abstractNum>
  <w:abstractNum w:abstractNumId="6" w15:restartNumberingAfterBreak="0">
    <w:nsid w:val="00000001"/>
    <w:multiLevelType w:val="multilevel"/>
    <w:tmpl w:val="3D2058C2"/>
    <w:name w:val="WW8Num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864" w:hanging="864"/>
      </w:p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7" w15:restartNumberingAfterBreak="0">
    <w:nsid w:val="002C451D"/>
    <w:multiLevelType w:val="hybridMultilevel"/>
    <w:tmpl w:val="FFB0CFB0"/>
    <w:lvl w:ilvl="0" w:tplc="4FB0A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A36C036">
      <w:start w:val="1"/>
      <w:numFmt w:val="lowerLetter"/>
      <w:lvlText w:val="%2."/>
      <w:lvlJc w:val="left"/>
      <w:pPr>
        <w:ind w:left="2160" w:hanging="360"/>
      </w:pPr>
    </w:lvl>
    <w:lvl w:ilvl="2" w:tplc="65AE52C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DD3E4AF4" w:tentative="1">
      <w:start w:val="1"/>
      <w:numFmt w:val="decimal"/>
      <w:lvlText w:val="%4."/>
      <w:lvlJc w:val="left"/>
      <w:pPr>
        <w:ind w:left="3600" w:hanging="360"/>
      </w:pPr>
    </w:lvl>
    <w:lvl w:ilvl="4" w:tplc="C81EB5A4" w:tentative="1">
      <w:start w:val="1"/>
      <w:numFmt w:val="lowerLetter"/>
      <w:lvlText w:val="%5."/>
      <w:lvlJc w:val="left"/>
      <w:pPr>
        <w:ind w:left="4320" w:hanging="360"/>
      </w:pPr>
    </w:lvl>
    <w:lvl w:ilvl="5" w:tplc="FF66B93A" w:tentative="1">
      <w:start w:val="1"/>
      <w:numFmt w:val="lowerRoman"/>
      <w:lvlText w:val="%6."/>
      <w:lvlJc w:val="right"/>
      <w:pPr>
        <w:ind w:left="5040" w:hanging="180"/>
      </w:pPr>
    </w:lvl>
    <w:lvl w:ilvl="6" w:tplc="70200094" w:tentative="1">
      <w:start w:val="1"/>
      <w:numFmt w:val="decimal"/>
      <w:lvlText w:val="%7."/>
      <w:lvlJc w:val="left"/>
      <w:pPr>
        <w:ind w:left="5760" w:hanging="360"/>
      </w:pPr>
    </w:lvl>
    <w:lvl w:ilvl="7" w:tplc="7A5EFEFA" w:tentative="1">
      <w:start w:val="1"/>
      <w:numFmt w:val="lowerLetter"/>
      <w:lvlText w:val="%8."/>
      <w:lvlJc w:val="left"/>
      <w:pPr>
        <w:ind w:left="6480" w:hanging="360"/>
      </w:pPr>
    </w:lvl>
    <w:lvl w:ilvl="8" w:tplc="5836A3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7A0554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35B6FDF"/>
    <w:multiLevelType w:val="hybridMultilevel"/>
    <w:tmpl w:val="0A36265E"/>
    <w:lvl w:ilvl="0" w:tplc="090C573C">
      <w:start w:val="1"/>
      <w:numFmt w:val="lowerLetter"/>
      <w:pStyle w:val="ListNumber2Heading3"/>
      <w:lvlText w:val="%1."/>
      <w:lvlJc w:val="left"/>
      <w:pPr>
        <w:tabs>
          <w:tab w:val="num" w:pos="2736"/>
        </w:tabs>
        <w:ind w:left="2736" w:hanging="360"/>
      </w:pPr>
      <w:rPr>
        <w:rFonts w:ascii="Tahoma" w:hAnsi="Tahoma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F54A2D"/>
    <w:multiLevelType w:val="hybridMultilevel"/>
    <w:tmpl w:val="03D6A55A"/>
    <w:lvl w:ilvl="0" w:tplc="99BE8F1A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053748AD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9A0C12"/>
    <w:multiLevelType w:val="hybridMultilevel"/>
    <w:tmpl w:val="FFD2C224"/>
    <w:lvl w:ilvl="0" w:tplc="8548956E">
      <w:start w:val="1"/>
      <w:numFmt w:val="decimal"/>
      <w:pStyle w:val="ListNumberHeading3"/>
      <w:lvlText w:val="%1."/>
      <w:lvlJc w:val="left"/>
      <w:pPr>
        <w:tabs>
          <w:tab w:val="num" w:pos="2376"/>
        </w:tabs>
        <w:ind w:left="2376" w:hanging="360"/>
      </w:pPr>
      <w:rPr>
        <w:rFonts w:ascii="Tahoma" w:hAnsi="Tahoma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45072F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E84FD4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0D39668D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C05218"/>
    <w:multiLevelType w:val="hybridMultilevel"/>
    <w:tmpl w:val="3B604C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1E06754"/>
    <w:multiLevelType w:val="hybridMultilevel"/>
    <w:tmpl w:val="BDD8A21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090BCD"/>
    <w:multiLevelType w:val="hybridMultilevel"/>
    <w:tmpl w:val="C8723CAE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1E24BF"/>
    <w:multiLevelType w:val="hybridMultilevel"/>
    <w:tmpl w:val="EF540818"/>
    <w:lvl w:ilvl="0" w:tplc="F0767850">
      <w:start w:val="1"/>
      <w:numFmt w:val="bullet"/>
      <w:pStyle w:val="ListBullet3Heading3"/>
      <w:lvlText w:val=""/>
      <w:lvlJc w:val="left"/>
      <w:pPr>
        <w:tabs>
          <w:tab w:val="num" w:pos="3096"/>
        </w:tabs>
        <w:ind w:left="3096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1E5CEA"/>
    <w:multiLevelType w:val="hybridMultilevel"/>
    <w:tmpl w:val="C8723CAE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0C722D"/>
    <w:multiLevelType w:val="hybridMultilevel"/>
    <w:tmpl w:val="DA408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DD58A4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70020AA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756711"/>
    <w:multiLevelType w:val="hybridMultilevel"/>
    <w:tmpl w:val="819A6A4A"/>
    <w:lvl w:ilvl="0" w:tplc="DCE84400">
      <w:start w:val="1"/>
      <w:numFmt w:val="decimal"/>
      <w:pStyle w:val="ListNumberHeading2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09C2C01"/>
    <w:multiLevelType w:val="hybridMultilevel"/>
    <w:tmpl w:val="01882936"/>
    <w:lvl w:ilvl="0" w:tplc="55C866CE">
      <w:start w:val="1"/>
      <w:numFmt w:val="bullet"/>
      <w:pStyle w:val="ListBullet2Heading3"/>
      <w:lvlText w:val=""/>
      <w:lvlJc w:val="left"/>
      <w:pPr>
        <w:tabs>
          <w:tab w:val="num" w:pos="2736"/>
        </w:tabs>
        <w:ind w:left="2736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AC7F57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7E6590"/>
    <w:multiLevelType w:val="hybridMultilevel"/>
    <w:tmpl w:val="A2DC7F92"/>
    <w:lvl w:ilvl="0" w:tplc="D39E02EE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229D0A13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9" w15:restartNumberingAfterBreak="0">
    <w:nsid w:val="248E2364"/>
    <w:multiLevelType w:val="hybridMultilevel"/>
    <w:tmpl w:val="A2DC7F92"/>
    <w:lvl w:ilvl="0" w:tplc="D39E02EE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 w15:restartNumberingAfterBreak="0">
    <w:nsid w:val="27A403AF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8866024"/>
    <w:multiLevelType w:val="hybridMultilevel"/>
    <w:tmpl w:val="12A80B38"/>
    <w:lvl w:ilvl="0" w:tplc="ACBE8AB0">
      <w:start w:val="1"/>
      <w:numFmt w:val="bullet"/>
      <w:pStyle w:val="ListBulletHeading2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304BBA"/>
    <w:multiLevelType w:val="hybridMultilevel"/>
    <w:tmpl w:val="62221932"/>
    <w:lvl w:ilvl="0" w:tplc="7FD451BA">
      <w:numFmt w:val="bullet"/>
      <w:lvlText w:val="•"/>
      <w:lvlJc w:val="left"/>
      <w:pPr>
        <w:ind w:left="720" w:hanging="720"/>
      </w:pPr>
      <w:rPr>
        <w:rFonts w:ascii="Calibri" w:eastAsiaTheme="minorHAnsi" w:hAnsi="Calibri" w:cs="TimesNewRomanP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9375940"/>
    <w:multiLevelType w:val="hybridMultilevel"/>
    <w:tmpl w:val="BDD8A21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46093C"/>
    <w:multiLevelType w:val="hybridMultilevel"/>
    <w:tmpl w:val="8D9ACCBA"/>
    <w:lvl w:ilvl="0" w:tplc="08920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7880DC">
      <w:start w:val="1"/>
      <w:numFmt w:val="lowerLetter"/>
      <w:lvlText w:val="%2."/>
      <w:lvlJc w:val="left"/>
      <w:pPr>
        <w:ind w:left="1440" w:hanging="360"/>
      </w:pPr>
    </w:lvl>
    <w:lvl w:ilvl="2" w:tplc="123A9CF8" w:tentative="1">
      <w:start w:val="1"/>
      <w:numFmt w:val="lowerRoman"/>
      <w:lvlText w:val="%3."/>
      <w:lvlJc w:val="right"/>
      <w:pPr>
        <w:ind w:left="2160" w:hanging="180"/>
      </w:pPr>
    </w:lvl>
    <w:lvl w:ilvl="3" w:tplc="59CE9510" w:tentative="1">
      <w:start w:val="1"/>
      <w:numFmt w:val="decimal"/>
      <w:lvlText w:val="%4."/>
      <w:lvlJc w:val="left"/>
      <w:pPr>
        <w:ind w:left="2880" w:hanging="360"/>
      </w:pPr>
    </w:lvl>
    <w:lvl w:ilvl="4" w:tplc="24E23416" w:tentative="1">
      <w:start w:val="1"/>
      <w:numFmt w:val="lowerLetter"/>
      <w:lvlText w:val="%5."/>
      <w:lvlJc w:val="left"/>
      <w:pPr>
        <w:ind w:left="3600" w:hanging="360"/>
      </w:pPr>
    </w:lvl>
    <w:lvl w:ilvl="5" w:tplc="7D18831E" w:tentative="1">
      <w:start w:val="1"/>
      <w:numFmt w:val="lowerRoman"/>
      <w:lvlText w:val="%6."/>
      <w:lvlJc w:val="right"/>
      <w:pPr>
        <w:ind w:left="4320" w:hanging="180"/>
      </w:pPr>
    </w:lvl>
    <w:lvl w:ilvl="6" w:tplc="8C5886EC" w:tentative="1">
      <w:start w:val="1"/>
      <w:numFmt w:val="decimal"/>
      <w:lvlText w:val="%7."/>
      <w:lvlJc w:val="left"/>
      <w:pPr>
        <w:ind w:left="5040" w:hanging="360"/>
      </w:pPr>
    </w:lvl>
    <w:lvl w:ilvl="7" w:tplc="7CA40CC8" w:tentative="1">
      <w:start w:val="1"/>
      <w:numFmt w:val="lowerLetter"/>
      <w:lvlText w:val="%8."/>
      <w:lvlJc w:val="left"/>
      <w:pPr>
        <w:ind w:left="5760" w:hanging="360"/>
      </w:pPr>
    </w:lvl>
    <w:lvl w:ilvl="8" w:tplc="B57285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FD5BEE"/>
    <w:multiLevelType w:val="hybridMultilevel"/>
    <w:tmpl w:val="200A7410"/>
    <w:lvl w:ilvl="0" w:tplc="5B68F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0590EDE"/>
    <w:multiLevelType w:val="hybridMultilevel"/>
    <w:tmpl w:val="F5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372C18"/>
    <w:multiLevelType w:val="hybridMultilevel"/>
    <w:tmpl w:val="A2063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7C048B"/>
    <w:multiLevelType w:val="hybridMultilevel"/>
    <w:tmpl w:val="3F26E9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3864891"/>
    <w:multiLevelType w:val="hybridMultilevel"/>
    <w:tmpl w:val="A2DC7F92"/>
    <w:lvl w:ilvl="0" w:tplc="D39E02EE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0" w15:restartNumberingAfterBreak="0">
    <w:nsid w:val="3500026E"/>
    <w:multiLevelType w:val="hybridMultilevel"/>
    <w:tmpl w:val="64882FCA"/>
    <w:lvl w:ilvl="0" w:tplc="43BAA402">
      <w:start w:val="1"/>
      <w:numFmt w:val="lowerLetter"/>
      <w:pStyle w:val="ListNumber2Heading2"/>
      <w:lvlText w:val="%1.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A3E10BE"/>
    <w:multiLevelType w:val="hybridMultilevel"/>
    <w:tmpl w:val="FFB0CFB0"/>
    <w:lvl w:ilvl="0" w:tplc="4FB0A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A36C036">
      <w:start w:val="1"/>
      <w:numFmt w:val="lowerLetter"/>
      <w:lvlText w:val="%2."/>
      <w:lvlJc w:val="left"/>
      <w:pPr>
        <w:ind w:left="2160" w:hanging="360"/>
      </w:pPr>
    </w:lvl>
    <w:lvl w:ilvl="2" w:tplc="65AE52C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DD3E4AF4" w:tentative="1">
      <w:start w:val="1"/>
      <w:numFmt w:val="decimal"/>
      <w:lvlText w:val="%4."/>
      <w:lvlJc w:val="left"/>
      <w:pPr>
        <w:ind w:left="3600" w:hanging="360"/>
      </w:pPr>
    </w:lvl>
    <w:lvl w:ilvl="4" w:tplc="C81EB5A4" w:tentative="1">
      <w:start w:val="1"/>
      <w:numFmt w:val="lowerLetter"/>
      <w:lvlText w:val="%5."/>
      <w:lvlJc w:val="left"/>
      <w:pPr>
        <w:ind w:left="4320" w:hanging="360"/>
      </w:pPr>
    </w:lvl>
    <w:lvl w:ilvl="5" w:tplc="FF66B93A" w:tentative="1">
      <w:start w:val="1"/>
      <w:numFmt w:val="lowerRoman"/>
      <w:lvlText w:val="%6."/>
      <w:lvlJc w:val="right"/>
      <w:pPr>
        <w:ind w:left="5040" w:hanging="180"/>
      </w:pPr>
    </w:lvl>
    <w:lvl w:ilvl="6" w:tplc="70200094" w:tentative="1">
      <w:start w:val="1"/>
      <w:numFmt w:val="decimal"/>
      <w:lvlText w:val="%7."/>
      <w:lvlJc w:val="left"/>
      <w:pPr>
        <w:ind w:left="5760" w:hanging="360"/>
      </w:pPr>
    </w:lvl>
    <w:lvl w:ilvl="7" w:tplc="7A5EFEFA" w:tentative="1">
      <w:start w:val="1"/>
      <w:numFmt w:val="lowerLetter"/>
      <w:lvlText w:val="%8."/>
      <w:lvlJc w:val="left"/>
      <w:pPr>
        <w:ind w:left="6480" w:hanging="360"/>
      </w:pPr>
    </w:lvl>
    <w:lvl w:ilvl="8" w:tplc="5836A3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AF16FD3"/>
    <w:multiLevelType w:val="hybridMultilevel"/>
    <w:tmpl w:val="A83A59F8"/>
    <w:lvl w:ilvl="0" w:tplc="033A2E3C">
      <w:start w:val="1"/>
      <w:numFmt w:val="bullet"/>
      <w:pStyle w:val="ListBullet2Heading2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392CE7"/>
    <w:multiLevelType w:val="hybridMultilevel"/>
    <w:tmpl w:val="C8723CAE"/>
    <w:lvl w:ilvl="0" w:tplc="033A2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950A0B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CB0654D"/>
    <w:multiLevelType w:val="hybridMultilevel"/>
    <w:tmpl w:val="A2DC7F92"/>
    <w:lvl w:ilvl="0" w:tplc="D39E02EE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6" w15:restartNumberingAfterBreak="0">
    <w:nsid w:val="3D703DA4"/>
    <w:multiLevelType w:val="hybridMultilevel"/>
    <w:tmpl w:val="E57075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DE95471"/>
    <w:multiLevelType w:val="hybridMultilevel"/>
    <w:tmpl w:val="771C0EAE"/>
    <w:lvl w:ilvl="0" w:tplc="F474893E">
      <w:start w:val="1"/>
      <w:numFmt w:val="decimal"/>
      <w:pStyle w:val="ListNumber3Heading3"/>
      <w:lvlText w:val="%1."/>
      <w:lvlJc w:val="left"/>
      <w:pPr>
        <w:tabs>
          <w:tab w:val="num" w:pos="3096"/>
        </w:tabs>
        <w:ind w:left="3096" w:hanging="360"/>
      </w:pPr>
      <w:rPr>
        <w:rFonts w:ascii="Tahoma" w:hAnsi="Tahoma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FCF22BB"/>
    <w:multiLevelType w:val="hybridMultilevel"/>
    <w:tmpl w:val="C8723CAE"/>
    <w:lvl w:ilvl="0" w:tplc="F4748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8122CB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F93C0C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1" w15:restartNumberingAfterBreak="0">
    <w:nsid w:val="475E1836"/>
    <w:multiLevelType w:val="hybridMultilevel"/>
    <w:tmpl w:val="15E2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036828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3" w15:restartNumberingAfterBreak="0">
    <w:nsid w:val="4B751DF2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01204FE"/>
    <w:multiLevelType w:val="hybridMultilevel"/>
    <w:tmpl w:val="8D9ACCBA"/>
    <w:lvl w:ilvl="0" w:tplc="0409000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1B55327"/>
    <w:multiLevelType w:val="hybridMultilevel"/>
    <w:tmpl w:val="9C82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C81601"/>
    <w:multiLevelType w:val="hybridMultilevel"/>
    <w:tmpl w:val="739C83E6"/>
    <w:lvl w:ilvl="0" w:tplc="872AE364">
      <w:start w:val="1"/>
      <w:numFmt w:val="bullet"/>
      <w:pStyle w:val="ListBullet3Heading2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C026D0"/>
    <w:multiLevelType w:val="singleLevel"/>
    <w:tmpl w:val="F89ABD2E"/>
    <w:lvl w:ilvl="0">
      <w:start w:val="1"/>
      <w:numFmt w:val="lowerLetter"/>
      <w:pStyle w:val="abcd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8" w15:restartNumberingAfterBreak="0">
    <w:nsid w:val="559B610D"/>
    <w:multiLevelType w:val="multilevel"/>
    <w:tmpl w:val="4642D76C"/>
    <w:styleLink w:val="Style1"/>
    <w:lvl w:ilvl="0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59" w15:restartNumberingAfterBreak="0">
    <w:nsid w:val="563866F0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0" w15:restartNumberingAfterBreak="0">
    <w:nsid w:val="589928BC"/>
    <w:multiLevelType w:val="hybridMultilevel"/>
    <w:tmpl w:val="F65E194E"/>
    <w:lvl w:ilvl="0" w:tplc="06EA8E12">
      <w:start w:val="1"/>
      <w:numFmt w:val="decimal"/>
      <w:pStyle w:val="ListNumber3Heading2"/>
      <w:lvlText w:val="%1.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A1B0819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AC044BC"/>
    <w:multiLevelType w:val="hybridMultilevel"/>
    <w:tmpl w:val="8D9ACCBA"/>
    <w:lvl w:ilvl="0" w:tplc="0DEA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D083E4">
      <w:start w:val="1"/>
      <w:numFmt w:val="lowerLetter"/>
      <w:lvlText w:val="%2."/>
      <w:lvlJc w:val="left"/>
      <w:pPr>
        <w:ind w:left="1440" w:hanging="360"/>
      </w:pPr>
    </w:lvl>
    <w:lvl w:ilvl="2" w:tplc="2B907754" w:tentative="1">
      <w:start w:val="1"/>
      <w:numFmt w:val="lowerRoman"/>
      <w:lvlText w:val="%3."/>
      <w:lvlJc w:val="right"/>
      <w:pPr>
        <w:ind w:left="2160" w:hanging="180"/>
      </w:pPr>
    </w:lvl>
    <w:lvl w:ilvl="3" w:tplc="59D6D792" w:tentative="1">
      <w:start w:val="1"/>
      <w:numFmt w:val="decimal"/>
      <w:lvlText w:val="%4."/>
      <w:lvlJc w:val="left"/>
      <w:pPr>
        <w:ind w:left="2880" w:hanging="360"/>
      </w:pPr>
    </w:lvl>
    <w:lvl w:ilvl="4" w:tplc="A86E2516" w:tentative="1">
      <w:start w:val="1"/>
      <w:numFmt w:val="lowerLetter"/>
      <w:lvlText w:val="%5."/>
      <w:lvlJc w:val="left"/>
      <w:pPr>
        <w:ind w:left="3600" w:hanging="360"/>
      </w:pPr>
    </w:lvl>
    <w:lvl w:ilvl="5" w:tplc="08FAA516" w:tentative="1">
      <w:start w:val="1"/>
      <w:numFmt w:val="lowerRoman"/>
      <w:lvlText w:val="%6."/>
      <w:lvlJc w:val="right"/>
      <w:pPr>
        <w:ind w:left="4320" w:hanging="180"/>
      </w:pPr>
    </w:lvl>
    <w:lvl w:ilvl="6" w:tplc="B52AA57C" w:tentative="1">
      <w:start w:val="1"/>
      <w:numFmt w:val="decimal"/>
      <w:lvlText w:val="%7."/>
      <w:lvlJc w:val="left"/>
      <w:pPr>
        <w:ind w:left="5040" w:hanging="360"/>
      </w:pPr>
    </w:lvl>
    <w:lvl w:ilvl="7" w:tplc="306AB43E" w:tentative="1">
      <w:start w:val="1"/>
      <w:numFmt w:val="lowerLetter"/>
      <w:lvlText w:val="%8."/>
      <w:lvlJc w:val="left"/>
      <w:pPr>
        <w:ind w:left="5760" w:hanging="360"/>
      </w:pPr>
    </w:lvl>
    <w:lvl w:ilvl="8" w:tplc="30E081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F7013A"/>
    <w:multiLevelType w:val="hybridMultilevel"/>
    <w:tmpl w:val="8D9ACCBA"/>
    <w:lvl w:ilvl="0" w:tplc="C65C5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08E332">
      <w:start w:val="1"/>
      <w:numFmt w:val="lowerLetter"/>
      <w:lvlText w:val="%2."/>
      <w:lvlJc w:val="left"/>
      <w:pPr>
        <w:ind w:left="1440" w:hanging="360"/>
      </w:pPr>
    </w:lvl>
    <w:lvl w:ilvl="2" w:tplc="8F60C358" w:tentative="1">
      <w:start w:val="1"/>
      <w:numFmt w:val="lowerRoman"/>
      <w:lvlText w:val="%3."/>
      <w:lvlJc w:val="right"/>
      <w:pPr>
        <w:ind w:left="2160" w:hanging="180"/>
      </w:pPr>
    </w:lvl>
    <w:lvl w:ilvl="3" w:tplc="86FE335E" w:tentative="1">
      <w:start w:val="1"/>
      <w:numFmt w:val="decimal"/>
      <w:lvlText w:val="%4."/>
      <w:lvlJc w:val="left"/>
      <w:pPr>
        <w:ind w:left="2880" w:hanging="360"/>
      </w:pPr>
    </w:lvl>
    <w:lvl w:ilvl="4" w:tplc="F6002464" w:tentative="1">
      <w:start w:val="1"/>
      <w:numFmt w:val="lowerLetter"/>
      <w:lvlText w:val="%5."/>
      <w:lvlJc w:val="left"/>
      <w:pPr>
        <w:ind w:left="3600" w:hanging="360"/>
      </w:pPr>
    </w:lvl>
    <w:lvl w:ilvl="5" w:tplc="6DEC6B86" w:tentative="1">
      <w:start w:val="1"/>
      <w:numFmt w:val="lowerRoman"/>
      <w:lvlText w:val="%6."/>
      <w:lvlJc w:val="right"/>
      <w:pPr>
        <w:ind w:left="4320" w:hanging="180"/>
      </w:pPr>
    </w:lvl>
    <w:lvl w:ilvl="6" w:tplc="8D3A4F4C" w:tentative="1">
      <w:start w:val="1"/>
      <w:numFmt w:val="decimal"/>
      <w:lvlText w:val="%7."/>
      <w:lvlJc w:val="left"/>
      <w:pPr>
        <w:ind w:left="5040" w:hanging="360"/>
      </w:pPr>
    </w:lvl>
    <w:lvl w:ilvl="7" w:tplc="A1BC2240" w:tentative="1">
      <w:start w:val="1"/>
      <w:numFmt w:val="lowerLetter"/>
      <w:lvlText w:val="%8."/>
      <w:lvlJc w:val="left"/>
      <w:pPr>
        <w:ind w:left="5760" w:hanging="360"/>
      </w:pPr>
    </w:lvl>
    <w:lvl w:ilvl="8" w:tplc="558893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6B64F5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CDE0543"/>
    <w:multiLevelType w:val="hybridMultilevel"/>
    <w:tmpl w:val="FFB0CFB0"/>
    <w:lvl w:ilvl="0" w:tplc="4FB0A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A36C036">
      <w:start w:val="1"/>
      <w:numFmt w:val="lowerLetter"/>
      <w:lvlText w:val="%2."/>
      <w:lvlJc w:val="left"/>
      <w:pPr>
        <w:ind w:left="2160" w:hanging="360"/>
      </w:pPr>
    </w:lvl>
    <w:lvl w:ilvl="2" w:tplc="65AE52C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DD3E4AF4" w:tentative="1">
      <w:start w:val="1"/>
      <w:numFmt w:val="decimal"/>
      <w:lvlText w:val="%4."/>
      <w:lvlJc w:val="left"/>
      <w:pPr>
        <w:ind w:left="3600" w:hanging="360"/>
      </w:pPr>
    </w:lvl>
    <w:lvl w:ilvl="4" w:tplc="C81EB5A4" w:tentative="1">
      <w:start w:val="1"/>
      <w:numFmt w:val="lowerLetter"/>
      <w:lvlText w:val="%5."/>
      <w:lvlJc w:val="left"/>
      <w:pPr>
        <w:ind w:left="4320" w:hanging="360"/>
      </w:pPr>
    </w:lvl>
    <w:lvl w:ilvl="5" w:tplc="FF66B93A" w:tentative="1">
      <w:start w:val="1"/>
      <w:numFmt w:val="lowerRoman"/>
      <w:lvlText w:val="%6."/>
      <w:lvlJc w:val="right"/>
      <w:pPr>
        <w:ind w:left="5040" w:hanging="180"/>
      </w:pPr>
    </w:lvl>
    <w:lvl w:ilvl="6" w:tplc="70200094" w:tentative="1">
      <w:start w:val="1"/>
      <w:numFmt w:val="decimal"/>
      <w:lvlText w:val="%7."/>
      <w:lvlJc w:val="left"/>
      <w:pPr>
        <w:ind w:left="5760" w:hanging="360"/>
      </w:pPr>
    </w:lvl>
    <w:lvl w:ilvl="7" w:tplc="7A5EFEFA" w:tentative="1">
      <w:start w:val="1"/>
      <w:numFmt w:val="lowerLetter"/>
      <w:lvlText w:val="%8."/>
      <w:lvlJc w:val="left"/>
      <w:pPr>
        <w:ind w:left="6480" w:hanging="360"/>
      </w:pPr>
    </w:lvl>
    <w:lvl w:ilvl="8" w:tplc="5836A3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D0A0753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7" w15:restartNumberingAfterBreak="0">
    <w:nsid w:val="5DB06BBC"/>
    <w:multiLevelType w:val="hybridMultilevel"/>
    <w:tmpl w:val="D276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617DAA"/>
    <w:multiLevelType w:val="hybridMultilevel"/>
    <w:tmpl w:val="4AE2292A"/>
    <w:lvl w:ilvl="0" w:tplc="B01CAA44">
      <w:start w:val="1"/>
      <w:numFmt w:val="lowerLetter"/>
      <w:lvlText w:val="%1."/>
      <w:lvlJc w:val="left"/>
      <w:pPr>
        <w:ind w:left="1440" w:hanging="360"/>
      </w:pPr>
    </w:lvl>
    <w:lvl w:ilvl="1" w:tplc="73948002" w:tentative="1">
      <w:start w:val="1"/>
      <w:numFmt w:val="lowerLetter"/>
      <w:lvlText w:val="%2."/>
      <w:lvlJc w:val="left"/>
      <w:pPr>
        <w:ind w:left="2160" w:hanging="360"/>
      </w:pPr>
    </w:lvl>
    <w:lvl w:ilvl="2" w:tplc="6832B0DA" w:tentative="1">
      <w:start w:val="1"/>
      <w:numFmt w:val="lowerRoman"/>
      <w:lvlText w:val="%3."/>
      <w:lvlJc w:val="right"/>
      <w:pPr>
        <w:ind w:left="2880" w:hanging="180"/>
      </w:pPr>
    </w:lvl>
    <w:lvl w:ilvl="3" w:tplc="459240E6" w:tentative="1">
      <w:start w:val="1"/>
      <w:numFmt w:val="decimal"/>
      <w:lvlText w:val="%4."/>
      <w:lvlJc w:val="left"/>
      <w:pPr>
        <w:ind w:left="3600" w:hanging="360"/>
      </w:pPr>
    </w:lvl>
    <w:lvl w:ilvl="4" w:tplc="22CAFAF2" w:tentative="1">
      <w:start w:val="1"/>
      <w:numFmt w:val="lowerLetter"/>
      <w:lvlText w:val="%5."/>
      <w:lvlJc w:val="left"/>
      <w:pPr>
        <w:ind w:left="4320" w:hanging="360"/>
      </w:pPr>
    </w:lvl>
    <w:lvl w:ilvl="5" w:tplc="CAAA677E" w:tentative="1">
      <w:start w:val="1"/>
      <w:numFmt w:val="lowerRoman"/>
      <w:lvlText w:val="%6."/>
      <w:lvlJc w:val="right"/>
      <w:pPr>
        <w:ind w:left="5040" w:hanging="180"/>
      </w:pPr>
    </w:lvl>
    <w:lvl w:ilvl="6" w:tplc="B8BA287E" w:tentative="1">
      <w:start w:val="1"/>
      <w:numFmt w:val="decimal"/>
      <w:lvlText w:val="%7."/>
      <w:lvlJc w:val="left"/>
      <w:pPr>
        <w:ind w:left="5760" w:hanging="360"/>
      </w:pPr>
    </w:lvl>
    <w:lvl w:ilvl="7" w:tplc="D01EA592" w:tentative="1">
      <w:start w:val="1"/>
      <w:numFmt w:val="lowerLetter"/>
      <w:lvlText w:val="%8."/>
      <w:lvlJc w:val="left"/>
      <w:pPr>
        <w:ind w:left="6480" w:hanging="360"/>
      </w:pPr>
    </w:lvl>
    <w:lvl w:ilvl="8" w:tplc="45147D2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10251B4"/>
    <w:multiLevelType w:val="hybridMultilevel"/>
    <w:tmpl w:val="A2DC7F92"/>
    <w:lvl w:ilvl="0" w:tplc="66B00CE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0" w15:restartNumberingAfterBreak="0">
    <w:nsid w:val="62313AFC"/>
    <w:multiLevelType w:val="hybridMultilevel"/>
    <w:tmpl w:val="8ACEA92E"/>
    <w:lvl w:ilvl="0" w:tplc="66B00CE8">
      <w:start w:val="1"/>
      <w:numFmt w:val="bullet"/>
      <w:pStyle w:val="ListBulletHeading3"/>
      <w:lvlText w:val=""/>
      <w:lvlJc w:val="left"/>
      <w:pPr>
        <w:tabs>
          <w:tab w:val="num" w:pos="2376"/>
        </w:tabs>
        <w:ind w:left="2376" w:hanging="360"/>
      </w:pPr>
      <w:rPr>
        <w:rFonts w:ascii="Wingdings 2" w:hAnsi="Wingdings 2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37121C"/>
    <w:multiLevelType w:val="multilevel"/>
    <w:tmpl w:val="1F4AAA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ew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ewHeading3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color w:val="003399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cs="Tahoma"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ahoma" w:hAnsi="Tahoma" w:cs="Tahoma" w:hint="default"/>
        <w:i w:val="0"/>
        <w:sz w:val="20"/>
        <w:szCs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2" w15:restartNumberingAfterBreak="0">
    <w:nsid w:val="66B4458B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A0D4506"/>
    <w:multiLevelType w:val="hybridMultilevel"/>
    <w:tmpl w:val="8D9ACCBA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A9258B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596C04"/>
    <w:multiLevelType w:val="hybridMultilevel"/>
    <w:tmpl w:val="68F2A758"/>
    <w:lvl w:ilvl="0" w:tplc="D6227BAA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02919C0"/>
    <w:multiLevelType w:val="hybridMultilevel"/>
    <w:tmpl w:val="B9187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5673A95"/>
    <w:multiLevelType w:val="hybridMultilevel"/>
    <w:tmpl w:val="A2DC7F92"/>
    <w:lvl w:ilvl="0" w:tplc="66B00CE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8" w15:restartNumberingAfterBreak="0">
    <w:nsid w:val="75AF1E75"/>
    <w:multiLevelType w:val="hybridMultilevel"/>
    <w:tmpl w:val="34DE7530"/>
    <w:lvl w:ilvl="0" w:tplc="66B00CE8">
      <w:start w:val="2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9" w15:restartNumberingAfterBreak="0">
    <w:nsid w:val="76DD415E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7636426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1" w15:restartNumberingAfterBreak="0">
    <w:nsid w:val="78CE5BF1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2" w15:restartNumberingAfterBreak="0">
    <w:nsid w:val="79661D56"/>
    <w:multiLevelType w:val="hybridMultilevel"/>
    <w:tmpl w:val="8D9ACCBA"/>
    <w:lvl w:ilvl="0" w:tplc="66B0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BE426FC"/>
    <w:multiLevelType w:val="hybridMultilevel"/>
    <w:tmpl w:val="DDC2D58E"/>
    <w:lvl w:ilvl="0" w:tplc="66B0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5A0E8C"/>
    <w:multiLevelType w:val="hybridMultilevel"/>
    <w:tmpl w:val="A76AFA50"/>
    <w:lvl w:ilvl="0" w:tplc="3B62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42600B"/>
    <w:multiLevelType w:val="hybridMultilevel"/>
    <w:tmpl w:val="C41AB680"/>
    <w:lvl w:ilvl="0" w:tplc="E3920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6" w15:restartNumberingAfterBreak="0">
    <w:nsid w:val="7F750C34"/>
    <w:multiLevelType w:val="hybridMultilevel"/>
    <w:tmpl w:val="E57075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1"/>
  </w:num>
  <w:num w:numId="2">
    <w:abstractNumId w:val="57"/>
  </w:num>
  <w:num w:numId="3">
    <w:abstractNumId w:val="84"/>
  </w:num>
  <w:num w:numId="4">
    <w:abstractNumId w:val="3"/>
  </w:num>
  <w:num w:numId="5">
    <w:abstractNumId w:val="42"/>
  </w:num>
  <w:num w:numId="6">
    <w:abstractNumId w:val="25"/>
  </w:num>
  <w:num w:numId="7">
    <w:abstractNumId w:val="2"/>
  </w:num>
  <w:num w:numId="8">
    <w:abstractNumId w:val="56"/>
  </w:num>
  <w:num w:numId="9">
    <w:abstractNumId w:val="19"/>
  </w:num>
  <w:num w:numId="10">
    <w:abstractNumId w:val="31"/>
  </w:num>
  <w:num w:numId="11">
    <w:abstractNumId w:val="70"/>
  </w:num>
  <w:num w:numId="12">
    <w:abstractNumId w:val="4"/>
  </w:num>
  <w:num w:numId="13">
    <w:abstractNumId w:val="1"/>
  </w:num>
  <w:num w:numId="14">
    <w:abstractNumId w:val="40"/>
  </w:num>
  <w:num w:numId="15">
    <w:abstractNumId w:val="9"/>
  </w:num>
  <w:num w:numId="16">
    <w:abstractNumId w:val="0"/>
  </w:num>
  <w:num w:numId="17">
    <w:abstractNumId w:val="60"/>
  </w:num>
  <w:num w:numId="18">
    <w:abstractNumId w:val="47"/>
  </w:num>
  <w:num w:numId="19">
    <w:abstractNumId w:val="24"/>
  </w:num>
  <w:num w:numId="20">
    <w:abstractNumId w:val="5"/>
  </w:num>
  <w:num w:numId="21">
    <w:abstractNumId w:val="12"/>
  </w:num>
  <w:num w:numId="22">
    <w:abstractNumId w:val="58"/>
  </w:num>
  <w:num w:numId="23">
    <w:abstractNumId w:val="15"/>
  </w:num>
  <w:num w:numId="24">
    <w:abstractNumId w:val="49"/>
  </w:num>
  <w:num w:numId="25">
    <w:abstractNumId w:val="73"/>
  </w:num>
  <w:num w:numId="26">
    <w:abstractNumId w:val="74"/>
  </w:num>
  <w:num w:numId="27">
    <w:abstractNumId w:val="23"/>
  </w:num>
  <w:num w:numId="28">
    <w:abstractNumId w:val="11"/>
  </w:num>
  <w:num w:numId="29">
    <w:abstractNumId w:val="65"/>
  </w:num>
  <w:num w:numId="30">
    <w:abstractNumId w:val="26"/>
  </w:num>
  <w:num w:numId="31">
    <w:abstractNumId w:val="13"/>
  </w:num>
  <w:num w:numId="32">
    <w:abstractNumId w:val="63"/>
  </w:num>
  <w:num w:numId="33">
    <w:abstractNumId w:val="68"/>
  </w:num>
  <w:num w:numId="34">
    <w:abstractNumId w:val="34"/>
  </w:num>
  <w:num w:numId="35">
    <w:abstractNumId w:val="43"/>
  </w:num>
  <w:num w:numId="36">
    <w:abstractNumId w:val="18"/>
  </w:num>
  <w:num w:numId="37">
    <w:abstractNumId w:val="48"/>
  </w:num>
  <w:num w:numId="38">
    <w:abstractNumId w:val="20"/>
  </w:num>
  <w:num w:numId="39">
    <w:abstractNumId w:val="62"/>
  </w:num>
  <w:num w:numId="40">
    <w:abstractNumId w:val="83"/>
  </w:num>
  <w:num w:numId="41">
    <w:abstractNumId w:val="10"/>
  </w:num>
  <w:num w:numId="42">
    <w:abstractNumId w:val="78"/>
  </w:num>
  <w:num w:numId="43">
    <w:abstractNumId w:val="32"/>
  </w:num>
  <w:num w:numId="44">
    <w:abstractNumId w:val="35"/>
  </w:num>
  <w:num w:numId="45">
    <w:abstractNumId w:val="27"/>
  </w:num>
  <w:num w:numId="46">
    <w:abstractNumId w:val="39"/>
  </w:num>
  <w:num w:numId="47">
    <w:abstractNumId w:val="45"/>
  </w:num>
  <w:num w:numId="48">
    <w:abstractNumId w:val="77"/>
  </w:num>
  <w:num w:numId="49">
    <w:abstractNumId w:val="29"/>
  </w:num>
  <w:num w:numId="50">
    <w:abstractNumId w:val="69"/>
  </w:num>
  <w:num w:numId="51">
    <w:abstractNumId w:val="21"/>
  </w:num>
  <w:num w:numId="52">
    <w:abstractNumId w:val="7"/>
  </w:num>
  <w:num w:numId="53">
    <w:abstractNumId w:val="61"/>
  </w:num>
  <w:num w:numId="54">
    <w:abstractNumId w:val="30"/>
  </w:num>
  <w:num w:numId="55">
    <w:abstractNumId w:val="72"/>
  </w:num>
  <w:num w:numId="56">
    <w:abstractNumId w:val="46"/>
  </w:num>
  <w:num w:numId="57">
    <w:abstractNumId w:val="44"/>
  </w:num>
  <w:num w:numId="58">
    <w:abstractNumId w:val="53"/>
  </w:num>
  <w:num w:numId="59">
    <w:abstractNumId w:val="82"/>
  </w:num>
  <w:num w:numId="60">
    <w:abstractNumId w:val="79"/>
  </w:num>
  <w:num w:numId="61">
    <w:abstractNumId w:val="22"/>
  </w:num>
  <w:num w:numId="62">
    <w:abstractNumId w:val="64"/>
  </w:num>
  <w:num w:numId="63">
    <w:abstractNumId w:val="8"/>
  </w:num>
  <w:num w:numId="64">
    <w:abstractNumId w:val="86"/>
  </w:num>
  <w:num w:numId="65">
    <w:abstractNumId w:val="80"/>
  </w:num>
  <w:num w:numId="66">
    <w:abstractNumId w:val="28"/>
  </w:num>
  <w:num w:numId="67">
    <w:abstractNumId w:val="54"/>
  </w:num>
  <w:num w:numId="68">
    <w:abstractNumId w:val="59"/>
  </w:num>
  <w:num w:numId="69">
    <w:abstractNumId w:val="17"/>
  </w:num>
  <w:num w:numId="70">
    <w:abstractNumId w:val="33"/>
  </w:num>
  <w:num w:numId="71">
    <w:abstractNumId w:val="85"/>
  </w:num>
  <w:num w:numId="72">
    <w:abstractNumId w:val="52"/>
  </w:num>
  <w:num w:numId="73">
    <w:abstractNumId w:val="50"/>
  </w:num>
  <w:num w:numId="74">
    <w:abstractNumId w:val="81"/>
  </w:num>
  <w:num w:numId="7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4"/>
  </w:num>
  <w:num w:numId="77">
    <w:abstractNumId w:val="66"/>
  </w:num>
  <w:num w:numId="78">
    <w:abstractNumId w:val="41"/>
  </w:num>
  <w:num w:numId="79">
    <w:abstractNumId w:val="37"/>
  </w:num>
  <w:num w:numId="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5"/>
  </w:num>
  <w:num w:numId="82">
    <w:abstractNumId w:val="67"/>
  </w:num>
  <w:num w:numId="83">
    <w:abstractNumId w:val="76"/>
  </w:num>
  <w:num w:numId="84">
    <w:abstractNumId w:val="16"/>
  </w:num>
  <w:num w:numId="85">
    <w:abstractNumId w:val="55"/>
  </w:num>
  <w:num w:numId="86">
    <w:abstractNumId w:val="38"/>
  </w:num>
  <w:num w:numId="87">
    <w:abstractNumId w:val="36"/>
  </w:num>
  <w:num w:numId="88">
    <w:abstractNumId w:val="5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3D"/>
    <w:rsid w:val="00001182"/>
    <w:rsid w:val="000014FF"/>
    <w:rsid w:val="00001836"/>
    <w:rsid w:val="00001C7E"/>
    <w:rsid w:val="00003268"/>
    <w:rsid w:val="000035D6"/>
    <w:rsid w:val="000042C5"/>
    <w:rsid w:val="00004EAA"/>
    <w:rsid w:val="0000522D"/>
    <w:rsid w:val="00005876"/>
    <w:rsid w:val="0000589B"/>
    <w:rsid w:val="000072E2"/>
    <w:rsid w:val="00007C99"/>
    <w:rsid w:val="0001082D"/>
    <w:rsid w:val="00011C77"/>
    <w:rsid w:val="000129BB"/>
    <w:rsid w:val="000129C8"/>
    <w:rsid w:val="00014A12"/>
    <w:rsid w:val="00014E5A"/>
    <w:rsid w:val="00014F23"/>
    <w:rsid w:val="00015813"/>
    <w:rsid w:val="00015E1F"/>
    <w:rsid w:val="00016D4D"/>
    <w:rsid w:val="0001776B"/>
    <w:rsid w:val="00017DD8"/>
    <w:rsid w:val="00022000"/>
    <w:rsid w:val="0002236B"/>
    <w:rsid w:val="00022551"/>
    <w:rsid w:val="0002355D"/>
    <w:rsid w:val="00023B5B"/>
    <w:rsid w:val="000251B1"/>
    <w:rsid w:val="00025C9F"/>
    <w:rsid w:val="00025D23"/>
    <w:rsid w:val="00026589"/>
    <w:rsid w:val="00030574"/>
    <w:rsid w:val="00031108"/>
    <w:rsid w:val="00031389"/>
    <w:rsid w:val="0003242D"/>
    <w:rsid w:val="000327FC"/>
    <w:rsid w:val="00034D88"/>
    <w:rsid w:val="000375DD"/>
    <w:rsid w:val="00040076"/>
    <w:rsid w:val="00040EEC"/>
    <w:rsid w:val="00041861"/>
    <w:rsid w:val="00041F6B"/>
    <w:rsid w:val="0004363E"/>
    <w:rsid w:val="00044527"/>
    <w:rsid w:val="0004549B"/>
    <w:rsid w:val="00045811"/>
    <w:rsid w:val="0004594F"/>
    <w:rsid w:val="0004700F"/>
    <w:rsid w:val="0004745B"/>
    <w:rsid w:val="0004768F"/>
    <w:rsid w:val="00047B5B"/>
    <w:rsid w:val="0005003C"/>
    <w:rsid w:val="000510BF"/>
    <w:rsid w:val="00051632"/>
    <w:rsid w:val="00052B96"/>
    <w:rsid w:val="00053AE0"/>
    <w:rsid w:val="00055599"/>
    <w:rsid w:val="00055922"/>
    <w:rsid w:val="0005602D"/>
    <w:rsid w:val="00057BA8"/>
    <w:rsid w:val="00062243"/>
    <w:rsid w:val="0006310A"/>
    <w:rsid w:val="000638E1"/>
    <w:rsid w:val="00064330"/>
    <w:rsid w:val="0006490B"/>
    <w:rsid w:val="00065686"/>
    <w:rsid w:val="0006591E"/>
    <w:rsid w:val="00066F69"/>
    <w:rsid w:val="0006702E"/>
    <w:rsid w:val="00070AA1"/>
    <w:rsid w:val="0007115A"/>
    <w:rsid w:val="000723E1"/>
    <w:rsid w:val="00072D66"/>
    <w:rsid w:val="00073161"/>
    <w:rsid w:val="00073748"/>
    <w:rsid w:val="000742F7"/>
    <w:rsid w:val="00074E4D"/>
    <w:rsid w:val="000760A5"/>
    <w:rsid w:val="00076660"/>
    <w:rsid w:val="00076B5B"/>
    <w:rsid w:val="00076D67"/>
    <w:rsid w:val="0007765D"/>
    <w:rsid w:val="000778BE"/>
    <w:rsid w:val="00077A78"/>
    <w:rsid w:val="00077CEA"/>
    <w:rsid w:val="00080189"/>
    <w:rsid w:val="00080DCA"/>
    <w:rsid w:val="000810D1"/>
    <w:rsid w:val="00082DF2"/>
    <w:rsid w:val="00084BC9"/>
    <w:rsid w:val="00085D65"/>
    <w:rsid w:val="00091638"/>
    <w:rsid w:val="00091BE4"/>
    <w:rsid w:val="0009234B"/>
    <w:rsid w:val="00092BE5"/>
    <w:rsid w:val="000940AF"/>
    <w:rsid w:val="000953EF"/>
    <w:rsid w:val="0009582A"/>
    <w:rsid w:val="0009666A"/>
    <w:rsid w:val="000969B8"/>
    <w:rsid w:val="00096F1E"/>
    <w:rsid w:val="000976DC"/>
    <w:rsid w:val="00097947"/>
    <w:rsid w:val="00097B32"/>
    <w:rsid w:val="000A0EA2"/>
    <w:rsid w:val="000A2755"/>
    <w:rsid w:val="000A366D"/>
    <w:rsid w:val="000A4522"/>
    <w:rsid w:val="000A61E4"/>
    <w:rsid w:val="000A6480"/>
    <w:rsid w:val="000A7FE5"/>
    <w:rsid w:val="000B2059"/>
    <w:rsid w:val="000B23C5"/>
    <w:rsid w:val="000B244B"/>
    <w:rsid w:val="000B2DB3"/>
    <w:rsid w:val="000B30BA"/>
    <w:rsid w:val="000B4B8F"/>
    <w:rsid w:val="000B5008"/>
    <w:rsid w:val="000B5213"/>
    <w:rsid w:val="000B565E"/>
    <w:rsid w:val="000B5F1E"/>
    <w:rsid w:val="000B67A0"/>
    <w:rsid w:val="000B7C96"/>
    <w:rsid w:val="000C034C"/>
    <w:rsid w:val="000C0B02"/>
    <w:rsid w:val="000C0DE4"/>
    <w:rsid w:val="000C18E2"/>
    <w:rsid w:val="000C18E5"/>
    <w:rsid w:val="000C2A50"/>
    <w:rsid w:val="000C42D1"/>
    <w:rsid w:val="000C4D9A"/>
    <w:rsid w:val="000C5132"/>
    <w:rsid w:val="000C6E74"/>
    <w:rsid w:val="000C74AF"/>
    <w:rsid w:val="000C76D5"/>
    <w:rsid w:val="000D0766"/>
    <w:rsid w:val="000D296A"/>
    <w:rsid w:val="000D2E33"/>
    <w:rsid w:val="000D40C3"/>
    <w:rsid w:val="000D475B"/>
    <w:rsid w:val="000D4E42"/>
    <w:rsid w:val="000D5846"/>
    <w:rsid w:val="000D66E8"/>
    <w:rsid w:val="000D7C72"/>
    <w:rsid w:val="000D7F93"/>
    <w:rsid w:val="000E089C"/>
    <w:rsid w:val="000E13D9"/>
    <w:rsid w:val="000E1876"/>
    <w:rsid w:val="000E1959"/>
    <w:rsid w:val="000E195F"/>
    <w:rsid w:val="000E2A0D"/>
    <w:rsid w:val="000E38C2"/>
    <w:rsid w:val="000E4B9C"/>
    <w:rsid w:val="000E4DA8"/>
    <w:rsid w:val="000E68EF"/>
    <w:rsid w:val="000E71E5"/>
    <w:rsid w:val="000E720E"/>
    <w:rsid w:val="000F0C91"/>
    <w:rsid w:val="000F0FAD"/>
    <w:rsid w:val="000F1251"/>
    <w:rsid w:val="000F25A3"/>
    <w:rsid w:val="000F2D17"/>
    <w:rsid w:val="000F2D76"/>
    <w:rsid w:val="000F363F"/>
    <w:rsid w:val="000F45B6"/>
    <w:rsid w:val="000F45F6"/>
    <w:rsid w:val="000F4865"/>
    <w:rsid w:val="000F54B6"/>
    <w:rsid w:val="000F55FE"/>
    <w:rsid w:val="000F5F3B"/>
    <w:rsid w:val="000F7240"/>
    <w:rsid w:val="00101D14"/>
    <w:rsid w:val="00102340"/>
    <w:rsid w:val="00103275"/>
    <w:rsid w:val="0010369C"/>
    <w:rsid w:val="001054A9"/>
    <w:rsid w:val="00105F19"/>
    <w:rsid w:val="00106287"/>
    <w:rsid w:val="00107EC2"/>
    <w:rsid w:val="001104FE"/>
    <w:rsid w:val="00110816"/>
    <w:rsid w:val="00110BCF"/>
    <w:rsid w:val="001114EC"/>
    <w:rsid w:val="00111BC8"/>
    <w:rsid w:val="001124E4"/>
    <w:rsid w:val="00112772"/>
    <w:rsid w:val="00112D2C"/>
    <w:rsid w:val="001155D1"/>
    <w:rsid w:val="00115C5A"/>
    <w:rsid w:val="00120302"/>
    <w:rsid w:val="00121608"/>
    <w:rsid w:val="001216EB"/>
    <w:rsid w:val="001227C7"/>
    <w:rsid w:val="00122DEE"/>
    <w:rsid w:val="00122EB7"/>
    <w:rsid w:val="00122F2C"/>
    <w:rsid w:val="001245D7"/>
    <w:rsid w:val="00124A46"/>
    <w:rsid w:val="00125031"/>
    <w:rsid w:val="00125D5F"/>
    <w:rsid w:val="00125D98"/>
    <w:rsid w:val="0012677A"/>
    <w:rsid w:val="0012679B"/>
    <w:rsid w:val="001271B5"/>
    <w:rsid w:val="0012762D"/>
    <w:rsid w:val="00127B22"/>
    <w:rsid w:val="00127E6A"/>
    <w:rsid w:val="00131105"/>
    <w:rsid w:val="001311A9"/>
    <w:rsid w:val="001316BB"/>
    <w:rsid w:val="00132FCC"/>
    <w:rsid w:val="0013323E"/>
    <w:rsid w:val="00133B0E"/>
    <w:rsid w:val="00133E86"/>
    <w:rsid w:val="00135902"/>
    <w:rsid w:val="00135F51"/>
    <w:rsid w:val="001366F7"/>
    <w:rsid w:val="0013698C"/>
    <w:rsid w:val="00136B8C"/>
    <w:rsid w:val="00136F21"/>
    <w:rsid w:val="00137C78"/>
    <w:rsid w:val="00140491"/>
    <w:rsid w:val="001404C0"/>
    <w:rsid w:val="0014086F"/>
    <w:rsid w:val="00142348"/>
    <w:rsid w:val="001445C3"/>
    <w:rsid w:val="00145B2F"/>
    <w:rsid w:val="001463D8"/>
    <w:rsid w:val="00147AA3"/>
    <w:rsid w:val="00150358"/>
    <w:rsid w:val="001507F4"/>
    <w:rsid w:val="00151784"/>
    <w:rsid w:val="00152599"/>
    <w:rsid w:val="00152A1F"/>
    <w:rsid w:val="00152B6C"/>
    <w:rsid w:val="0015312F"/>
    <w:rsid w:val="00153AED"/>
    <w:rsid w:val="00153D03"/>
    <w:rsid w:val="0015417C"/>
    <w:rsid w:val="00154927"/>
    <w:rsid w:val="00156920"/>
    <w:rsid w:val="00157BF1"/>
    <w:rsid w:val="00157D9E"/>
    <w:rsid w:val="001636E4"/>
    <w:rsid w:val="0016390D"/>
    <w:rsid w:val="00163A3D"/>
    <w:rsid w:val="0016525D"/>
    <w:rsid w:val="00165483"/>
    <w:rsid w:val="00166F03"/>
    <w:rsid w:val="00167415"/>
    <w:rsid w:val="001674ED"/>
    <w:rsid w:val="001679D2"/>
    <w:rsid w:val="00167AD0"/>
    <w:rsid w:val="00167B84"/>
    <w:rsid w:val="00167C05"/>
    <w:rsid w:val="00170DDC"/>
    <w:rsid w:val="00171171"/>
    <w:rsid w:val="001713DC"/>
    <w:rsid w:val="00171BED"/>
    <w:rsid w:val="00172C44"/>
    <w:rsid w:val="001733CB"/>
    <w:rsid w:val="00173AA3"/>
    <w:rsid w:val="00174539"/>
    <w:rsid w:val="00174914"/>
    <w:rsid w:val="00174B42"/>
    <w:rsid w:val="00174C78"/>
    <w:rsid w:val="00175E7E"/>
    <w:rsid w:val="001777D7"/>
    <w:rsid w:val="001778F6"/>
    <w:rsid w:val="00180C79"/>
    <w:rsid w:val="001827BD"/>
    <w:rsid w:val="00182FD4"/>
    <w:rsid w:val="0018331B"/>
    <w:rsid w:val="001835DC"/>
    <w:rsid w:val="0018452E"/>
    <w:rsid w:val="00185626"/>
    <w:rsid w:val="00186A6C"/>
    <w:rsid w:val="001873FF"/>
    <w:rsid w:val="00187A2B"/>
    <w:rsid w:val="00190AA0"/>
    <w:rsid w:val="001912B6"/>
    <w:rsid w:val="00193421"/>
    <w:rsid w:val="00193E7E"/>
    <w:rsid w:val="00194167"/>
    <w:rsid w:val="00195712"/>
    <w:rsid w:val="00196FC5"/>
    <w:rsid w:val="00197033"/>
    <w:rsid w:val="00197596"/>
    <w:rsid w:val="00197CBA"/>
    <w:rsid w:val="001A0F64"/>
    <w:rsid w:val="001A145C"/>
    <w:rsid w:val="001A248A"/>
    <w:rsid w:val="001A2C63"/>
    <w:rsid w:val="001A2E44"/>
    <w:rsid w:val="001A328E"/>
    <w:rsid w:val="001A685A"/>
    <w:rsid w:val="001A7821"/>
    <w:rsid w:val="001B2087"/>
    <w:rsid w:val="001B3A20"/>
    <w:rsid w:val="001B5105"/>
    <w:rsid w:val="001B5D1D"/>
    <w:rsid w:val="001B6017"/>
    <w:rsid w:val="001B650B"/>
    <w:rsid w:val="001B7CF5"/>
    <w:rsid w:val="001C08DA"/>
    <w:rsid w:val="001C1D70"/>
    <w:rsid w:val="001C22CF"/>
    <w:rsid w:val="001C3500"/>
    <w:rsid w:val="001C4B4F"/>
    <w:rsid w:val="001C4EFC"/>
    <w:rsid w:val="001C7BF0"/>
    <w:rsid w:val="001C7CAF"/>
    <w:rsid w:val="001D03D5"/>
    <w:rsid w:val="001D0418"/>
    <w:rsid w:val="001D0629"/>
    <w:rsid w:val="001D0D09"/>
    <w:rsid w:val="001D1B6D"/>
    <w:rsid w:val="001D4C01"/>
    <w:rsid w:val="001D61EB"/>
    <w:rsid w:val="001D6299"/>
    <w:rsid w:val="001D7C8C"/>
    <w:rsid w:val="001E0376"/>
    <w:rsid w:val="001E0897"/>
    <w:rsid w:val="001E08A0"/>
    <w:rsid w:val="001E1AE0"/>
    <w:rsid w:val="001E1CA3"/>
    <w:rsid w:val="001E1E1D"/>
    <w:rsid w:val="001E1EEB"/>
    <w:rsid w:val="001E2102"/>
    <w:rsid w:val="001E2504"/>
    <w:rsid w:val="001E3857"/>
    <w:rsid w:val="001E5797"/>
    <w:rsid w:val="001E616F"/>
    <w:rsid w:val="001E67CD"/>
    <w:rsid w:val="001E76EC"/>
    <w:rsid w:val="001E782A"/>
    <w:rsid w:val="001E7891"/>
    <w:rsid w:val="001F2849"/>
    <w:rsid w:val="001F2EC2"/>
    <w:rsid w:val="001F4758"/>
    <w:rsid w:val="001F590B"/>
    <w:rsid w:val="001F6040"/>
    <w:rsid w:val="001F63AB"/>
    <w:rsid w:val="001F7AD4"/>
    <w:rsid w:val="0020229E"/>
    <w:rsid w:val="002031DB"/>
    <w:rsid w:val="00203D3B"/>
    <w:rsid w:val="00205206"/>
    <w:rsid w:val="002052AD"/>
    <w:rsid w:val="0020603E"/>
    <w:rsid w:val="002061AB"/>
    <w:rsid w:val="0020744A"/>
    <w:rsid w:val="00207B5E"/>
    <w:rsid w:val="0021021C"/>
    <w:rsid w:val="00211511"/>
    <w:rsid w:val="00212908"/>
    <w:rsid w:val="00213B09"/>
    <w:rsid w:val="0021531F"/>
    <w:rsid w:val="00215343"/>
    <w:rsid w:val="002155EF"/>
    <w:rsid w:val="00216446"/>
    <w:rsid w:val="002167F8"/>
    <w:rsid w:val="00220483"/>
    <w:rsid w:val="002208EC"/>
    <w:rsid w:val="00221888"/>
    <w:rsid w:val="0022224B"/>
    <w:rsid w:val="002228A0"/>
    <w:rsid w:val="00223405"/>
    <w:rsid w:val="00223756"/>
    <w:rsid w:val="00224930"/>
    <w:rsid w:val="00224ACB"/>
    <w:rsid w:val="0022687C"/>
    <w:rsid w:val="002274F0"/>
    <w:rsid w:val="00230271"/>
    <w:rsid w:val="00230317"/>
    <w:rsid w:val="0023049B"/>
    <w:rsid w:val="00230A12"/>
    <w:rsid w:val="0023118D"/>
    <w:rsid w:val="0023136E"/>
    <w:rsid w:val="00231558"/>
    <w:rsid w:val="00231B69"/>
    <w:rsid w:val="00232545"/>
    <w:rsid w:val="0023292D"/>
    <w:rsid w:val="00233276"/>
    <w:rsid w:val="0023338D"/>
    <w:rsid w:val="002355CE"/>
    <w:rsid w:val="002365CD"/>
    <w:rsid w:val="00237754"/>
    <w:rsid w:val="00240081"/>
    <w:rsid w:val="00240698"/>
    <w:rsid w:val="0024193D"/>
    <w:rsid w:val="00242033"/>
    <w:rsid w:val="00242248"/>
    <w:rsid w:val="002425A9"/>
    <w:rsid w:val="00243212"/>
    <w:rsid w:val="0024341C"/>
    <w:rsid w:val="00243EFA"/>
    <w:rsid w:val="00244200"/>
    <w:rsid w:val="0024456C"/>
    <w:rsid w:val="002449EE"/>
    <w:rsid w:val="002450C9"/>
    <w:rsid w:val="00245796"/>
    <w:rsid w:val="00245DE9"/>
    <w:rsid w:val="00246EF8"/>
    <w:rsid w:val="00247D01"/>
    <w:rsid w:val="002505D0"/>
    <w:rsid w:val="00251035"/>
    <w:rsid w:val="00252456"/>
    <w:rsid w:val="00252EDE"/>
    <w:rsid w:val="00256D64"/>
    <w:rsid w:val="0026150F"/>
    <w:rsid w:val="00262C78"/>
    <w:rsid w:val="002665E7"/>
    <w:rsid w:val="00266A48"/>
    <w:rsid w:val="00270471"/>
    <w:rsid w:val="00271893"/>
    <w:rsid w:val="00271D24"/>
    <w:rsid w:val="00272A03"/>
    <w:rsid w:val="00272FD1"/>
    <w:rsid w:val="00274245"/>
    <w:rsid w:val="00274259"/>
    <w:rsid w:val="002742E3"/>
    <w:rsid w:val="0027472F"/>
    <w:rsid w:val="00275945"/>
    <w:rsid w:val="00275D3E"/>
    <w:rsid w:val="00275E49"/>
    <w:rsid w:val="00280BBB"/>
    <w:rsid w:val="0028116C"/>
    <w:rsid w:val="00281D32"/>
    <w:rsid w:val="00282CE0"/>
    <w:rsid w:val="0028334A"/>
    <w:rsid w:val="00283DE0"/>
    <w:rsid w:val="00284968"/>
    <w:rsid w:val="00285117"/>
    <w:rsid w:val="002855AD"/>
    <w:rsid w:val="00286C3F"/>
    <w:rsid w:val="00286D9B"/>
    <w:rsid w:val="00287911"/>
    <w:rsid w:val="00287A7E"/>
    <w:rsid w:val="00291046"/>
    <w:rsid w:val="00291990"/>
    <w:rsid w:val="00292F47"/>
    <w:rsid w:val="00294995"/>
    <w:rsid w:val="00294A7B"/>
    <w:rsid w:val="0029548E"/>
    <w:rsid w:val="002958BE"/>
    <w:rsid w:val="002972A3"/>
    <w:rsid w:val="00297586"/>
    <w:rsid w:val="002975CC"/>
    <w:rsid w:val="002979CC"/>
    <w:rsid w:val="002A021D"/>
    <w:rsid w:val="002A17DE"/>
    <w:rsid w:val="002A27AD"/>
    <w:rsid w:val="002A281D"/>
    <w:rsid w:val="002A30C9"/>
    <w:rsid w:val="002A3B17"/>
    <w:rsid w:val="002A3C91"/>
    <w:rsid w:val="002A4C17"/>
    <w:rsid w:val="002A4DC2"/>
    <w:rsid w:val="002A51F8"/>
    <w:rsid w:val="002A5BE8"/>
    <w:rsid w:val="002B13AB"/>
    <w:rsid w:val="002B1D22"/>
    <w:rsid w:val="002B2247"/>
    <w:rsid w:val="002B237C"/>
    <w:rsid w:val="002B30ED"/>
    <w:rsid w:val="002B4989"/>
    <w:rsid w:val="002B4C17"/>
    <w:rsid w:val="002B4ECA"/>
    <w:rsid w:val="002B4EFE"/>
    <w:rsid w:val="002B64E5"/>
    <w:rsid w:val="002B6F9C"/>
    <w:rsid w:val="002B78A6"/>
    <w:rsid w:val="002C1B44"/>
    <w:rsid w:val="002C4F83"/>
    <w:rsid w:val="002C7D5A"/>
    <w:rsid w:val="002D042C"/>
    <w:rsid w:val="002D0E30"/>
    <w:rsid w:val="002D0ECD"/>
    <w:rsid w:val="002D1618"/>
    <w:rsid w:val="002D1731"/>
    <w:rsid w:val="002D181D"/>
    <w:rsid w:val="002D2C13"/>
    <w:rsid w:val="002D5F62"/>
    <w:rsid w:val="002D6983"/>
    <w:rsid w:val="002D716F"/>
    <w:rsid w:val="002D7AD8"/>
    <w:rsid w:val="002E1794"/>
    <w:rsid w:val="002E1CAF"/>
    <w:rsid w:val="002E2E00"/>
    <w:rsid w:val="002E40EA"/>
    <w:rsid w:val="002E5F7A"/>
    <w:rsid w:val="002E6FB2"/>
    <w:rsid w:val="002E7C81"/>
    <w:rsid w:val="002F36A9"/>
    <w:rsid w:val="002F40A5"/>
    <w:rsid w:val="002F4F24"/>
    <w:rsid w:val="002F636F"/>
    <w:rsid w:val="002F6662"/>
    <w:rsid w:val="003008A5"/>
    <w:rsid w:val="00300AA1"/>
    <w:rsid w:val="0030299B"/>
    <w:rsid w:val="003047EE"/>
    <w:rsid w:val="00304C39"/>
    <w:rsid w:val="003051C7"/>
    <w:rsid w:val="00305D1B"/>
    <w:rsid w:val="00306C79"/>
    <w:rsid w:val="00306E71"/>
    <w:rsid w:val="00307621"/>
    <w:rsid w:val="00307DEE"/>
    <w:rsid w:val="00307DFC"/>
    <w:rsid w:val="00310933"/>
    <w:rsid w:val="00310D3C"/>
    <w:rsid w:val="003128E5"/>
    <w:rsid w:val="00312FF5"/>
    <w:rsid w:val="00313498"/>
    <w:rsid w:val="0031358B"/>
    <w:rsid w:val="00313910"/>
    <w:rsid w:val="003143D5"/>
    <w:rsid w:val="00314C15"/>
    <w:rsid w:val="0031505F"/>
    <w:rsid w:val="00315618"/>
    <w:rsid w:val="00315DAB"/>
    <w:rsid w:val="00316503"/>
    <w:rsid w:val="00316B32"/>
    <w:rsid w:val="003172A0"/>
    <w:rsid w:val="003172A7"/>
    <w:rsid w:val="003177D0"/>
    <w:rsid w:val="00317BBE"/>
    <w:rsid w:val="00317DD3"/>
    <w:rsid w:val="00317EF7"/>
    <w:rsid w:val="003207DE"/>
    <w:rsid w:val="003213BE"/>
    <w:rsid w:val="00321C7A"/>
    <w:rsid w:val="003225BB"/>
    <w:rsid w:val="003229DD"/>
    <w:rsid w:val="00323204"/>
    <w:rsid w:val="00323AB3"/>
    <w:rsid w:val="00323D11"/>
    <w:rsid w:val="00324993"/>
    <w:rsid w:val="00326819"/>
    <w:rsid w:val="00327CF6"/>
    <w:rsid w:val="00330D53"/>
    <w:rsid w:val="00330DBC"/>
    <w:rsid w:val="003332DD"/>
    <w:rsid w:val="003338CE"/>
    <w:rsid w:val="00334614"/>
    <w:rsid w:val="0033570E"/>
    <w:rsid w:val="003400D9"/>
    <w:rsid w:val="00340B4D"/>
    <w:rsid w:val="003421A0"/>
    <w:rsid w:val="003439EA"/>
    <w:rsid w:val="0034425F"/>
    <w:rsid w:val="003444E5"/>
    <w:rsid w:val="00345153"/>
    <w:rsid w:val="00346490"/>
    <w:rsid w:val="00350581"/>
    <w:rsid w:val="00350B8B"/>
    <w:rsid w:val="00350D70"/>
    <w:rsid w:val="003524CD"/>
    <w:rsid w:val="0035268C"/>
    <w:rsid w:val="00352F66"/>
    <w:rsid w:val="0035557B"/>
    <w:rsid w:val="0035652D"/>
    <w:rsid w:val="00356868"/>
    <w:rsid w:val="00357202"/>
    <w:rsid w:val="0035779B"/>
    <w:rsid w:val="003610FF"/>
    <w:rsid w:val="003628B7"/>
    <w:rsid w:val="003639EE"/>
    <w:rsid w:val="00364566"/>
    <w:rsid w:val="00364CE5"/>
    <w:rsid w:val="003656F5"/>
    <w:rsid w:val="00365793"/>
    <w:rsid w:val="003663AF"/>
    <w:rsid w:val="00366879"/>
    <w:rsid w:val="0037140F"/>
    <w:rsid w:val="003736B0"/>
    <w:rsid w:val="00375193"/>
    <w:rsid w:val="00376208"/>
    <w:rsid w:val="00376DEB"/>
    <w:rsid w:val="00380EC6"/>
    <w:rsid w:val="003810AA"/>
    <w:rsid w:val="00382EF7"/>
    <w:rsid w:val="0038493F"/>
    <w:rsid w:val="00384D19"/>
    <w:rsid w:val="00384F0E"/>
    <w:rsid w:val="0038512D"/>
    <w:rsid w:val="00386634"/>
    <w:rsid w:val="0038748F"/>
    <w:rsid w:val="003902C3"/>
    <w:rsid w:val="003908B4"/>
    <w:rsid w:val="003910FD"/>
    <w:rsid w:val="003918E6"/>
    <w:rsid w:val="0039206B"/>
    <w:rsid w:val="00392634"/>
    <w:rsid w:val="00392945"/>
    <w:rsid w:val="00392BDE"/>
    <w:rsid w:val="00392C47"/>
    <w:rsid w:val="00393A24"/>
    <w:rsid w:val="00393EB3"/>
    <w:rsid w:val="003947A5"/>
    <w:rsid w:val="0039519C"/>
    <w:rsid w:val="003964E6"/>
    <w:rsid w:val="00397134"/>
    <w:rsid w:val="00397A23"/>
    <w:rsid w:val="003A3900"/>
    <w:rsid w:val="003A3E99"/>
    <w:rsid w:val="003A43B6"/>
    <w:rsid w:val="003A43CF"/>
    <w:rsid w:val="003A56A8"/>
    <w:rsid w:val="003A5DB4"/>
    <w:rsid w:val="003A6683"/>
    <w:rsid w:val="003A7A2B"/>
    <w:rsid w:val="003B01CD"/>
    <w:rsid w:val="003B0485"/>
    <w:rsid w:val="003B0B2D"/>
    <w:rsid w:val="003B1B11"/>
    <w:rsid w:val="003B25C5"/>
    <w:rsid w:val="003B2B18"/>
    <w:rsid w:val="003B2BE0"/>
    <w:rsid w:val="003B332B"/>
    <w:rsid w:val="003B33A1"/>
    <w:rsid w:val="003B38CE"/>
    <w:rsid w:val="003B41E8"/>
    <w:rsid w:val="003B522A"/>
    <w:rsid w:val="003B6282"/>
    <w:rsid w:val="003C0472"/>
    <w:rsid w:val="003C1D5E"/>
    <w:rsid w:val="003C2192"/>
    <w:rsid w:val="003C258D"/>
    <w:rsid w:val="003C4290"/>
    <w:rsid w:val="003C455D"/>
    <w:rsid w:val="003C4AFD"/>
    <w:rsid w:val="003C5779"/>
    <w:rsid w:val="003C5F8C"/>
    <w:rsid w:val="003C66AC"/>
    <w:rsid w:val="003C7D34"/>
    <w:rsid w:val="003D0F4A"/>
    <w:rsid w:val="003D12BB"/>
    <w:rsid w:val="003D26EB"/>
    <w:rsid w:val="003D3A15"/>
    <w:rsid w:val="003D41AE"/>
    <w:rsid w:val="003D52C0"/>
    <w:rsid w:val="003D73FC"/>
    <w:rsid w:val="003E0246"/>
    <w:rsid w:val="003E0706"/>
    <w:rsid w:val="003E10AB"/>
    <w:rsid w:val="003E17F6"/>
    <w:rsid w:val="003E299C"/>
    <w:rsid w:val="003E311E"/>
    <w:rsid w:val="003E453F"/>
    <w:rsid w:val="003E47B7"/>
    <w:rsid w:val="003E4ED2"/>
    <w:rsid w:val="003E501C"/>
    <w:rsid w:val="003E6699"/>
    <w:rsid w:val="003E6F26"/>
    <w:rsid w:val="003F1825"/>
    <w:rsid w:val="003F5187"/>
    <w:rsid w:val="003F52C9"/>
    <w:rsid w:val="003F6900"/>
    <w:rsid w:val="003F6985"/>
    <w:rsid w:val="003F7B09"/>
    <w:rsid w:val="003F7D75"/>
    <w:rsid w:val="00402455"/>
    <w:rsid w:val="004052C0"/>
    <w:rsid w:val="00405841"/>
    <w:rsid w:val="00405912"/>
    <w:rsid w:val="00407471"/>
    <w:rsid w:val="00410091"/>
    <w:rsid w:val="00412747"/>
    <w:rsid w:val="00413316"/>
    <w:rsid w:val="004134D5"/>
    <w:rsid w:val="00413987"/>
    <w:rsid w:val="00415159"/>
    <w:rsid w:val="00415572"/>
    <w:rsid w:val="00415867"/>
    <w:rsid w:val="00415F79"/>
    <w:rsid w:val="00416BED"/>
    <w:rsid w:val="00416DA6"/>
    <w:rsid w:val="00417436"/>
    <w:rsid w:val="00417467"/>
    <w:rsid w:val="00417E79"/>
    <w:rsid w:val="00420EC1"/>
    <w:rsid w:val="00422261"/>
    <w:rsid w:val="0042590A"/>
    <w:rsid w:val="00425F25"/>
    <w:rsid w:val="004277AB"/>
    <w:rsid w:val="00430DC0"/>
    <w:rsid w:val="00431E9B"/>
    <w:rsid w:val="00432E2A"/>
    <w:rsid w:val="004355BD"/>
    <w:rsid w:val="004358DF"/>
    <w:rsid w:val="00435FB1"/>
    <w:rsid w:val="0043600B"/>
    <w:rsid w:val="00436B47"/>
    <w:rsid w:val="004373D2"/>
    <w:rsid w:val="0043778C"/>
    <w:rsid w:val="00437CA7"/>
    <w:rsid w:val="0044275E"/>
    <w:rsid w:val="00442A33"/>
    <w:rsid w:val="00443547"/>
    <w:rsid w:val="0044441A"/>
    <w:rsid w:val="00445D7C"/>
    <w:rsid w:val="004461B0"/>
    <w:rsid w:val="00446ECC"/>
    <w:rsid w:val="00450292"/>
    <w:rsid w:val="0045107B"/>
    <w:rsid w:val="00453D21"/>
    <w:rsid w:val="004541FA"/>
    <w:rsid w:val="0045513C"/>
    <w:rsid w:val="0045618E"/>
    <w:rsid w:val="0045646A"/>
    <w:rsid w:val="00456A51"/>
    <w:rsid w:val="00460D3B"/>
    <w:rsid w:val="00460E86"/>
    <w:rsid w:val="00462C59"/>
    <w:rsid w:val="004635B7"/>
    <w:rsid w:val="0046394B"/>
    <w:rsid w:val="004644F4"/>
    <w:rsid w:val="00464E44"/>
    <w:rsid w:val="004651E2"/>
    <w:rsid w:val="004653FC"/>
    <w:rsid w:val="0046549B"/>
    <w:rsid w:val="0046591B"/>
    <w:rsid w:val="00466538"/>
    <w:rsid w:val="004666CA"/>
    <w:rsid w:val="00466B31"/>
    <w:rsid w:val="0047161C"/>
    <w:rsid w:val="004722BF"/>
    <w:rsid w:val="00473729"/>
    <w:rsid w:val="004759E0"/>
    <w:rsid w:val="0047675C"/>
    <w:rsid w:val="00477302"/>
    <w:rsid w:val="004776CC"/>
    <w:rsid w:val="00477808"/>
    <w:rsid w:val="004815D6"/>
    <w:rsid w:val="004823C0"/>
    <w:rsid w:val="0048360D"/>
    <w:rsid w:val="004853D7"/>
    <w:rsid w:val="00485B8A"/>
    <w:rsid w:val="00485DC5"/>
    <w:rsid w:val="00486216"/>
    <w:rsid w:val="00490486"/>
    <w:rsid w:val="00490786"/>
    <w:rsid w:val="00491E06"/>
    <w:rsid w:val="00491FD4"/>
    <w:rsid w:val="00492CDB"/>
    <w:rsid w:val="00493749"/>
    <w:rsid w:val="004946D7"/>
    <w:rsid w:val="00495C7A"/>
    <w:rsid w:val="004961C0"/>
    <w:rsid w:val="004962E4"/>
    <w:rsid w:val="004963AC"/>
    <w:rsid w:val="00496A04"/>
    <w:rsid w:val="00497B62"/>
    <w:rsid w:val="004A086D"/>
    <w:rsid w:val="004A0FED"/>
    <w:rsid w:val="004A25CA"/>
    <w:rsid w:val="004A3DE0"/>
    <w:rsid w:val="004A4BF3"/>
    <w:rsid w:val="004A59C1"/>
    <w:rsid w:val="004A62F8"/>
    <w:rsid w:val="004B049D"/>
    <w:rsid w:val="004B1071"/>
    <w:rsid w:val="004B2D4D"/>
    <w:rsid w:val="004B346C"/>
    <w:rsid w:val="004B352B"/>
    <w:rsid w:val="004B3C5F"/>
    <w:rsid w:val="004B3EC3"/>
    <w:rsid w:val="004B5352"/>
    <w:rsid w:val="004B59E8"/>
    <w:rsid w:val="004B6DD2"/>
    <w:rsid w:val="004B7278"/>
    <w:rsid w:val="004C0FE5"/>
    <w:rsid w:val="004C26B9"/>
    <w:rsid w:val="004C2B89"/>
    <w:rsid w:val="004C380D"/>
    <w:rsid w:val="004C4221"/>
    <w:rsid w:val="004C553C"/>
    <w:rsid w:val="004C5823"/>
    <w:rsid w:val="004C7D2D"/>
    <w:rsid w:val="004D0D67"/>
    <w:rsid w:val="004D0F1F"/>
    <w:rsid w:val="004D158D"/>
    <w:rsid w:val="004D1D81"/>
    <w:rsid w:val="004D2071"/>
    <w:rsid w:val="004D2419"/>
    <w:rsid w:val="004D2663"/>
    <w:rsid w:val="004D2F53"/>
    <w:rsid w:val="004D5018"/>
    <w:rsid w:val="004D59B5"/>
    <w:rsid w:val="004D65E9"/>
    <w:rsid w:val="004D6DE1"/>
    <w:rsid w:val="004D7E36"/>
    <w:rsid w:val="004E0032"/>
    <w:rsid w:val="004E052D"/>
    <w:rsid w:val="004E0ABF"/>
    <w:rsid w:val="004E14F3"/>
    <w:rsid w:val="004E1909"/>
    <w:rsid w:val="004E389D"/>
    <w:rsid w:val="004E45A0"/>
    <w:rsid w:val="004E49C5"/>
    <w:rsid w:val="004E556B"/>
    <w:rsid w:val="004E5588"/>
    <w:rsid w:val="004E5736"/>
    <w:rsid w:val="004E5909"/>
    <w:rsid w:val="004E5A67"/>
    <w:rsid w:val="004E5C1D"/>
    <w:rsid w:val="004F0D4B"/>
    <w:rsid w:val="004F1EB9"/>
    <w:rsid w:val="004F22CB"/>
    <w:rsid w:val="004F35B2"/>
    <w:rsid w:val="004F52DA"/>
    <w:rsid w:val="004F5822"/>
    <w:rsid w:val="004F5F6A"/>
    <w:rsid w:val="004F60F9"/>
    <w:rsid w:val="004F6920"/>
    <w:rsid w:val="004F71DD"/>
    <w:rsid w:val="004F76E5"/>
    <w:rsid w:val="00501BF1"/>
    <w:rsid w:val="005024EF"/>
    <w:rsid w:val="0050424D"/>
    <w:rsid w:val="00504BF8"/>
    <w:rsid w:val="00505016"/>
    <w:rsid w:val="005054CD"/>
    <w:rsid w:val="00505835"/>
    <w:rsid w:val="005059A3"/>
    <w:rsid w:val="00505D12"/>
    <w:rsid w:val="00505D95"/>
    <w:rsid w:val="005063D2"/>
    <w:rsid w:val="005108FB"/>
    <w:rsid w:val="00510941"/>
    <w:rsid w:val="00511920"/>
    <w:rsid w:val="00512A01"/>
    <w:rsid w:val="005131E5"/>
    <w:rsid w:val="00513844"/>
    <w:rsid w:val="00513BD8"/>
    <w:rsid w:val="00515367"/>
    <w:rsid w:val="00515C86"/>
    <w:rsid w:val="0051623F"/>
    <w:rsid w:val="00517045"/>
    <w:rsid w:val="00517793"/>
    <w:rsid w:val="00517A26"/>
    <w:rsid w:val="00517FEF"/>
    <w:rsid w:val="00520B9C"/>
    <w:rsid w:val="005213A3"/>
    <w:rsid w:val="005217C6"/>
    <w:rsid w:val="005229AD"/>
    <w:rsid w:val="00523B54"/>
    <w:rsid w:val="00523CDC"/>
    <w:rsid w:val="00523D26"/>
    <w:rsid w:val="00523E2B"/>
    <w:rsid w:val="0052538A"/>
    <w:rsid w:val="0052540C"/>
    <w:rsid w:val="005257CE"/>
    <w:rsid w:val="005269D7"/>
    <w:rsid w:val="005304C9"/>
    <w:rsid w:val="00531B91"/>
    <w:rsid w:val="00532280"/>
    <w:rsid w:val="00532714"/>
    <w:rsid w:val="005339B0"/>
    <w:rsid w:val="00533D46"/>
    <w:rsid w:val="00536579"/>
    <w:rsid w:val="00536608"/>
    <w:rsid w:val="005407BE"/>
    <w:rsid w:val="00540CFA"/>
    <w:rsid w:val="00540DDB"/>
    <w:rsid w:val="00542A26"/>
    <w:rsid w:val="0054425E"/>
    <w:rsid w:val="005459AB"/>
    <w:rsid w:val="0055407F"/>
    <w:rsid w:val="00554425"/>
    <w:rsid w:val="0055472C"/>
    <w:rsid w:val="00555461"/>
    <w:rsid w:val="00556BB6"/>
    <w:rsid w:val="00557E66"/>
    <w:rsid w:val="005601BE"/>
    <w:rsid w:val="005605D4"/>
    <w:rsid w:val="00560F25"/>
    <w:rsid w:val="00561707"/>
    <w:rsid w:val="00561977"/>
    <w:rsid w:val="0056317A"/>
    <w:rsid w:val="00563BDB"/>
    <w:rsid w:val="00563E68"/>
    <w:rsid w:val="00565061"/>
    <w:rsid w:val="005650DF"/>
    <w:rsid w:val="00566D15"/>
    <w:rsid w:val="00567CF7"/>
    <w:rsid w:val="00567FC3"/>
    <w:rsid w:val="0057059B"/>
    <w:rsid w:val="00571ACA"/>
    <w:rsid w:val="00572849"/>
    <w:rsid w:val="00573065"/>
    <w:rsid w:val="00574C36"/>
    <w:rsid w:val="005758C7"/>
    <w:rsid w:val="00575B29"/>
    <w:rsid w:val="00577123"/>
    <w:rsid w:val="00577379"/>
    <w:rsid w:val="00580AE1"/>
    <w:rsid w:val="00581467"/>
    <w:rsid w:val="00582876"/>
    <w:rsid w:val="00583519"/>
    <w:rsid w:val="0058445A"/>
    <w:rsid w:val="00585C70"/>
    <w:rsid w:val="00586215"/>
    <w:rsid w:val="00586A2F"/>
    <w:rsid w:val="00587988"/>
    <w:rsid w:val="00587BC3"/>
    <w:rsid w:val="005929FB"/>
    <w:rsid w:val="005936D3"/>
    <w:rsid w:val="00593D23"/>
    <w:rsid w:val="00594A22"/>
    <w:rsid w:val="0059578D"/>
    <w:rsid w:val="0059642D"/>
    <w:rsid w:val="005A01BA"/>
    <w:rsid w:val="005A1AB4"/>
    <w:rsid w:val="005A25F5"/>
    <w:rsid w:val="005A33C3"/>
    <w:rsid w:val="005A4246"/>
    <w:rsid w:val="005A52CE"/>
    <w:rsid w:val="005A66FB"/>
    <w:rsid w:val="005A68A9"/>
    <w:rsid w:val="005A6982"/>
    <w:rsid w:val="005A79F9"/>
    <w:rsid w:val="005B0609"/>
    <w:rsid w:val="005B0B42"/>
    <w:rsid w:val="005B1606"/>
    <w:rsid w:val="005B224E"/>
    <w:rsid w:val="005B32AC"/>
    <w:rsid w:val="005B3569"/>
    <w:rsid w:val="005B3E73"/>
    <w:rsid w:val="005B636B"/>
    <w:rsid w:val="005B6AF3"/>
    <w:rsid w:val="005B6F6B"/>
    <w:rsid w:val="005B7B67"/>
    <w:rsid w:val="005C08E0"/>
    <w:rsid w:val="005C22BE"/>
    <w:rsid w:val="005C2769"/>
    <w:rsid w:val="005C36AE"/>
    <w:rsid w:val="005C3FCB"/>
    <w:rsid w:val="005C4A8A"/>
    <w:rsid w:val="005C67EB"/>
    <w:rsid w:val="005C68B1"/>
    <w:rsid w:val="005D02B2"/>
    <w:rsid w:val="005D02E9"/>
    <w:rsid w:val="005D193A"/>
    <w:rsid w:val="005D419A"/>
    <w:rsid w:val="005D6395"/>
    <w:rsid w:val="005D724B"/>
    <w:rsid w:val="005E1D7F"/>
    <w:rsid w:val="005E1F22"/>
    <w:rsid w:val="005E2001"/>
    <w:rsid w:val="005E256A"/>
    <w:rsid w:val="005E2A15"/>
    <w:rsid w:val="005E2FFC"/>
    <w:rsid w:val="005E43E8"/>
    <w:rsid w:val="005E6743"/>
    <w:rsid w:val="005E736E"/>
    <w:rsid w:val="005E75D5"/>
    <w:rsid w:val="005F02C8"/>
    <w:rsid w:val="005F165D"/>
    <w:rsid w:val="005F2645"/>
    <w:rsid w:val="005F2DC7"/>
    <w:rsid w:val="005F3710"/>
    <w:rsid w:val="005F3B3A"/>
    <w:rsid w:val="005F4F8E"/>
    <w:rsid w:val="005F5722"/>
    <w:rsid w:val="005F638E"/>
    <w:rsid w:val="005F6504"/>
    <w:rsid w:val="005F653C"/>
    <w:rsid w:val="005F6F99"/>
    <w:rsid w:val="005F768C"/>
    <w:rsid w:val="005F7E61"/>
    <w:rsid w:val="00600346"/>
    <w:rsid w:val="0060051C"/>
    <w:rsid w:val="00600F89"/>
    <w:rsid w:val="006012EF"/>
    <w:rsid w:val="0060177C"/>
    <w:rsid w:val="00602956"/>
    <w:rsid w:val="00602B01"/>
    <w:rsid w:val="00602F4B"/>
    <w:rsid w:val="006034CF"/>
    <w:rsid w:val="00603522"/>
    <w:rsid w:val="0060394B"/>
    <w:rsid w:val="006045BE"/>
    <w:rsid w:val="0060460F"/>
    <w:rsid w:val="00604ED7"/>
    <w:rsid w:val="006054A5"/>
    <w:rsid w:val="0060555D"/>
    <w:rsid w:val="006055EC"/>
    <w:rsid w:val="0060567B"/>
    <w:rsid w:val="00606D9B"/>
    <w:rsid w:val="0060700F"/>
    <w:rsid w:val="006070F3"/>
    <w:rsid w:val="006071BF"/>
    <w:rsid w:val="00607AFA"/>
    <w:rsid w:val="00607DAD"/>
    <w:rsid w:val="006109C1"/>
    <w:rsid w:val="00611981"/>
    <w:rsid w:val="00612494"/>
    <w:rsid w:val="0061275E"/>
    <w:rsid w:val="00612EA3"/>
    <w:rsid w:val="0061323B"/>
    <w:rsid w:val="00613342"/>
    <w:rsid w:val="006135B3"/>
    <w:rsid w:val="006138E9"/>
    <w:rsid w:val="0061535B"/>
    <w:rsid w:val="006158BF"/>
    <w:rsid w:val="006165F4"/>
    <w:rsid w:val="006169A0"/>
    <w:rsid w:val="00617B1F"/>
    <w:rsid w:val="00617B9E"/>
    <w:rsid w:val="00617F27"/>
    <w:rsid w:val="00620ADB"/>
    <w:rsid w:val="006216C5"/>
    <w:rsid w:val="0062182E"/>
    <w:rsid w:val="00621E2E"/>
    <w:rsid w:val="0062366F"/>
    <w:rsid w:val="00623902"/>
    <w:rsid w:val="00624C5A"/>
    <w:rsid w:val="006262AA"/>
    <w:rsid w:val="00626335"/>
    <w:rsid w:val="00626C6F"/>
    <w:rsid w:val="00626F67"/>
    <w:rsid w:val="0063017A"/>
    <w:rsid w:val="00630445"/>
    <w:rsid w:val="00631415"/>
    <w:rsid w:val="00631D2C"/>
    <w:rsid w:val="00632D01"/>
    <w:rsid w:val="00632F0D"/>
    <w:rsid w:val="00633041"/>
    <w:rsid w:val="006330FF"/>
    <w:rsid w:val="00633A67"/>
    <w:rsid w:val="00633ABD"/>
    <w:rsid w:val="006349C2"/>
    <w:rsid w:val="00637D1C"/>
    <w:rsid w:val="00637FC2"/>
    <w:rsid w:val="00640463"/>
    <w:rsid w:val="00640CE0"/>
    <w:rsid w:val="00641624"/>
    <w:rsid w:val="006421BF"/>
    <w:rsid w:val="006427FD"/>
    <w:rsid w:val="00642828"/>
    <w:rsid w:val="0064327E"/>
    <w:rsid w:val="006436C2"/>
    <w:rsid w:val="00643DC7"/>
    <w:rsid w:val="006468DF"/>
    <w:rsid w:val="00646F32"/>
    <w:rsid w:val="00646F59"/>
    <w:rsid w:val="00646F97"/>
    <w:rsid w:val="00647E5D"/>
    <w:rsid w:val="00650DB0"/>
    <w:rsid w:val="00652B92"/>
    <w:rsid w:val="00653084"/>
    <w:rsid w:val="0065319E"/>
    <w:rsid w:val="00653DB5"/>
    <w:rsid w:val="00653EAC"/>
    <w:rsid w:val="00654B86"/>
    <w:rsid w:val="006559A9"/>
    <w:rsid w:val="006566F8"/>
    <w:rsid w:val="00656E86"/>
    <w:rsid w:val="0066048F"/>
    <w:rsid w:val="00661FD2"/>
    <w:rsid w:val="00662452"/>
    <w:rsid w:val="00664D95"/>
    <w:rsid w:val="00666D63"/>
    <w:rsid w:val="00667216"/>
    <w:rsid w:val="00667DB5"/>
    <w:rsid w:val="0067012F"/>
    <w:rsid w:val="0067056C"/>
    <w:rsid w:val="0067113B"/>
    <w:rsid w:val="00672644"/>
    <w:rsid w:val="00673049"/>
    <w:rsid w:val="00673213"/>
    <w:rsid w:val="0067340A"/>
    <w:rsid w:val="006749E2"/>
    <w:rsid w:val="00674D3A"/>
    <w:rsid w:val="00674ECF"/>
    <w:rsid w:val="0067578C"/>
    <w:rsid w:val="00676F44"/>
    <w:rsid w:val="00677C5F"/>
    <w:rsid w:val="00677EA5"/>
    <w:rsid w:val="00680043"/>
    <w:rsid w:val="0068043F"/>
    <w:rsid w:val="0068077F"/>
    <w:rsid w:val="0068182C"/>
    <w:rsid w:val="00682460"/>
    <w:rsid w:val="00682BD5"/>
    <w:rsid w:val="0068360A"/>
    <w:rsid w:val="00683CAE"/>
    <w:rsid w:val="006849A5"/>
    <w:rsid w:val="00684C37"/>
    <w:rsid w:val="00684CB1"/>
    <w:rsid w:val="00686826"/>
    <w:rsid w:val="006871C4"/>
    <w:rsid w:val="00687411"/>
    <w:rsid w:val="0069077F"/>
    <w:rsid w:val="00690FC6"/>
    <w:rsid w:val="006913AE"/>
    <w:rsid w:val="00691643"/>
    <w:rsid w:val="00691682"/>
    <w:rsid w:val="00691C18"/>
    <w:rsid w:val="00691EAB"/>
    <w:rsid w:val="00693CAD"/>
    <w:rsid w:val="00694C03"/>
    <w:rsid w:val="00695865"/>
    <w:rsid w:val="006959D4"/>
    <w:rsid w:val="006A00D8"/>
    <w:rsid w:val="006A07F1"/>
    <w:rsid w:val="006A0A5B"/>
    <w:rsid w:val="006A180A"/>
    <w:rsid w:val="006A2E13"/>
    <w:rsid w:val="006A32AD"/>
    <w:rsid w:val="006A3BF5"/>
    <w:rsid w:val="006A4E99"/>
    <w:rsid w:val="006A4F36"/>
    <w:rsid w:val="006A50A9"/>
    <w:rsid w:val="006A675A"/>
    <w:rsid w:val="006A6AAD"/>
    <w:rsid w:val="006A6CB6"/>
    <w:rsid w:val="006A6E67"/>
    <w:rsid w:val="006A73FF"/>
    <w:rsid w:val="006B0AD9"/>
    <w:rsid w:val="006B10E5"/>
    <w:rsid w:val="006B155E"/>
    <w:rsid w:val="006B17B7"/>
    <w:rsid w:val="006B1FCF"/>
    <w:rsid w:val="006B24D0"/>
    <w:rsid w:val="006B28FE"/>
    <w:rsid w:val="006B39A9"/>
    <w:rsid w:val="006B3E14"/>
    <w:rsid w:val="006B427B"/>
    <w:rsid w:val="006B4996"/>
    <w:rsid w:val="006B69A2"/>
    <w:rsid w:val="006B7C2E"/>
    <w:rsid w:val="006C0844"/>
    <w:rsid w:val="006C0FF4"/>
    <w:rsid w:val="006C1758"/>
    <w:rsid w:val="006C381F"/>
    <w:rsid w:val="006C4926"/>
    <w:rsid w:val="006C5908"/>
    <w:rsid w:val="006C6077"/>
    <w:rsid w:val="006C6968"/>
    <w:rsid w:val="006C6C86"/>
    <w:rsid w:val="006C7D34"/>
    <w:rsid w:val="006D04CF"/>
    <w:rsid w:val="006D070F"/>
    <w:rsid w:val="006D0720"/>
    <w:rsid w:val="006D1369"/>
    <w:rsid w:val="006D13CC"/>
    <w:rsid w:val="006D2082"/>
    <w:rsid w:val="006D26CB"/>
    <w:rsid w:val="006D3D05"/>
    <w:rsid w:val="006D62C9"/>
    <w:rsid w:val="006D6CCE"/>
    <w:rsid w:val="006D7626"/>
    <w:rsid w:val="006D77D3"/>
    <w:rsid w:val="006D7B06"/>
    <w:rsid w:val="006E0626"/>
    <w:rsid w:val="006E26A3"/>
    <w:rsid w:val="006E287D"/>
    <w:rsid w:val="006E317D"/>
    <w:rsid w:val="006E3980"/>
    <w:rsid w:val="006E454C"/>
    <w:rsid w:val="006E4708"/>
    <w:rsid w:val="006E5320"/>
    <w:rsid w:val="006E6B92"/>
    <w:rsid w:val="006E6BF2"/>
    <w:rsid w:val="006F0757"/>
    <w:rsid w:val="006F0BEB"/>
    <w:rsid w:val="006F1AFB"/>
    <w:rsid w:val="006F1F4C"/>
    <w:rsid w:val="006F221F"/>
    <w:rsid w:val="006F2FE9"/>
    <w:rsid w:val="006F4B87"/>
    <w:rsid w:val="006F51B5"/>
    <w:rsid w:val="006F6ACE"/>
    <w:rsid w:val="006F6F0A"/>
    <w:rsid w:val="007020C2"/>
    <w:rsid w:val="00703187"/>
    <w:rsid w:val="00703583"/>
    <w:rsid w:val="0070392A"/>
    <w:rsid w:val="00704160"/>
    <w:rsid w:val="00704A51"/>
    <w:rsid w:val="0070557A"/>
    <w:rsid w:val="00706DCA"/>
    <w:rsid w:val="0070747F"/>
    <w:rsid w:val="00707588"/>
    <w:rsid w:val="0071027D"/>
    <w:rsid w:val="00710555"/>
    <w:rsid w:val="00711953"/>
    <w:rsid w:val="007125EC"/>
    <w:rsid w:val="00714905"/>
    <w:rsid w:val="00714A7C"/>
    <w:rsid w:val="00715511"/>
    <w:rsid w:val="007173F4"/>
    <w:rsid w:val="00717D13"/>
    <w:rsid w:val="00717F7D"/>
    <w:rsid w:val="0072009F"/>
    <w:rsid w:val="00720BE8"/>
    <w:rsid w:val="00720E05"/>
    <w:rsid w:val="00721CF1"/>
    <w:rsid w:val="00721D58"/>
    <w:rsid w:val="00723209"/>
    <w:rsid w:val="0072397A"/>
    <w:rsid w:val="00723BB5"/>
    <w:rsid w:val="007240BC"/>
    <w:rsid w:val="00724CAF"/>
    <w:rsid w:val="00725349"/>
    <w:rsid w:val="0072554D"/>
    <w:rsid w:val="0072563B"/>
    <w:rsid w:val="00725EFB"/>
    <w:rsid w:val="007263A6"/>
    <w:rsid w:val="007268D5"/>
    <w:rsid w:val="00727ECD"/>
    <w:rsid w:val="007302A6"/>
    <w:rsid w:val="00730926"/>
    <w:rsid w:val="0073120C"/>
    <w:rsid w:val="00732413"/>
    <w:rsid w:val="00732D8E"/>
    <w:rsid w:val="007334A4"/>
    <w:rsid w:val="00733E4F"/>
    <w:rsid w:val="0073476D"/>
    <w:rsid w:val="007347BD"/>
    <w:rsid w:val="0073506F"/>
    <w:rsid w:val="0073584E"/>
    <w:rsid w:val="00736DC7"/>
    <w:rsid w:val="007376F7"/>
    <w:rsid w:val="00740A36"/>
    <w:rsid w:val="00742A47"/>
    <w:rsid w:val="007434B9"/>
    <w:rsid w:val="0074374B"/>
    <w:rsid w:val="00744183"/>
    <w:rsid w:val="007447C0"/>
    <w:rsid w:val="00745124"/>
    <w:rsid w:val="00745955"/>
    <w:rsid w:val="00745A3E"/>
    <w:rsid w:val="00745D92"/>
    <w:rsid w:val="0074643A"/>
    <w:rsid w:val="00747096"/>
    <w:rsid w:val="00747A14"/>
    <w:rsid w:val="00750DB9"/>
    <w:rsid w:val="00754440"/>
    <w:rsid w:val="00754AFF"/>
    <w:rsid w:val="007553C1"/>
    <w:rsid w:val="007554A0"/>
    <w:rsid w:val="00755A9E"/>
    <w:rsid w:val="007562E4"/>
    <w:rsid w:val="007575A8"/>
    <w:rsid w:val="00760743"/>
    <w:rsid w:val="00760F70"/>
    <w:rsid w:val="00761FCD"/>
    <w:rsid w:val="007625FE"/>
    <w:rsid w:val="0076274B"/>
    <w:rsid w:val="00763DB2"/>
    <w:rsid w:val="00763E84"/>
    <w:rsid w:val="00763E90"/>
    <w:rsid w:val="00764400"/>
    <w:rsid w:val="00764ABA"/>
    <w:rsid w:val="00764B5B"/>
    <w:rsid w:val="00764E97"/>
    <w:rsid w:val="00765503"/>
    <w:rsid w:val="0076635A"/>
    <w:rsid w:val="00766BC7"/>
    <w:rsid w:val="00767D44"/>
    <w:rsid w:val="007721CB"/>
    <w:rsid w:val="007725A7"/>
    <w:rsid w:val="00773A57"/>
    <w:rsid w:val="00775CA0"/>
    <w:rsid w:val="00775E25"/>
    <w:rsid w:val="00776D31"/>
    <w:rsid w:val="00776DC8"/>
    <w:rsid w:val="0077796C"/>
    <w:rsid w:val="00777EB0"/>
    <w:rsid w:val="00777FEE"/>
    <w:rsid w:val="0078058C"/>
    <w:rsid w:val="007812D9"/>
    <w:rsid w:val="00781838"/>
    <w:rsid w:val="00781BAD"/>
    <w:rsid w:val="00781E81"/>
    <w:rsid w:val="007837AD"/>
    <w:rsid w:val="007851D6"/>
    <w:rsid w:val="007856B1"/>
    <w:rsid w:val="00786D3E"/>
    <w:rsid w:val="00787F99"/>
    <w:rsid w:val="0079049E"/>
    <w:rsid w:val="00790F50"/>
    <w:rsid w:val="007916CE"/>
    <w:rsid w:val="007943CC"/>
    <w:rsid w:val="0079499D"/>
    <w:rsid w:val="0079548B"/>
    <w:rsid w:val="00795614"/>
    <w:rsid w:val="00796306"/>
    <w:rsid w:val="00796400"/>
    <w:rsid w:val="00796CBE"/>
    <w:rsid w:val="00797CF0"/>
    <w:rsid w:val="007A2059"/>
    <w:rsid w:val="007A2FEE"/>
    <w:rsid w:val="007A4DF2"/>
    <w:rsid w:val="007B14C9"/>
    <w:rsid w:val="007B281A"/>
    <w:rsid w:val="007B5073"/>
    <w:rsid w:val="007B5EA9"/>
    <w:rsid w:val="007B6AA8"/>
    <w:rsid w:val="007B6CB5"/>
    <w:rsid w:val="007B7D69"/>
    <w:rsid w:val="007C01CF"/>
    <w:rsid w:val="007C0DC5"/>
    <w:rsid w:val="007C1B8F"/>
    <w:rsid w:val="007C1D78"/>
    <w:rsid w:val="007C20F1"/>
    <w:rsid w:val="007C2CF9"/>
    <w:rsid w:val="007C3E19"/>
    <w:rsid w:val="007C3F13"/>
    <w:rsid w:val="007C41F7"/>
    <w:rsid w:val="007C4294"/>
    <w:rsid w:val="007C45CE"/>
    <w:rsid w:val="007C5916"/>
    <w:rsid w:val="007C5AE6"/>
    <w:rsid w:val="007C5BA0"/>
    <w:rsid w:val="007C6856"/>
    <w:rsid w:val="007D0147"/>
    <w:rsid w:val="007D0A51"/>
    <w:rsid w:val="007D1499"/>
    <w:rsid w:val="007D1C51"/>
    <w:rsid w:val="007D24C6"/>
    <w:rsid w:val="007D2ACF"/>
    <w:rsid w:val="007D30A5"/>
    <w:rsid w:val="007D381D"/>
    <w:rsid w:val="007D3C5F"/>
    <w:rsid w:val="007D48EE"/>
    <w:rsid w:val="007D535A"/>
    <w:rsid w:val="007D688B"/>
    <w:rsid w:val="007D6956"/>
    <w:rsid w:val="007D7A78"/>
    <w:rsid w:val="007E0727"/>
    <w:rsid w:val="007E0F84"/>
    <w:rsid w:val="007E0FFB"/>
    <w:rsid w:val="007E1009"/>
    <w:rsid w:val="007E104C"/>
    <w:rsid w:val="007E1559"/>
    <w:rsid w:val="007E16C9"/>
    <w:rsid w:val="007E1CDF"/>
    <w:rsid w:val="007E289C"/>
    <w:rsid w:val="007E324D"/>
    <w:rsid w:val="007E34C4"/>
    <w:rsid w:val="007E3F38"/>
    <w:rsid w:val="007E440C"/>
    <w:rsid w:val="007E4B2A"/>
    <w:rsid w:val="007E4ED7"/>
    <w:rsid w:val="007E5454"/>
    <w:rsid w:val="007E5CB2"/>
    <w:rsid w:val="007E6348"/>
    <w:rsid w:val="007E65CB"/>
    <w:rsid w:val="007E76ED"/>
    <w:rsid w:val="007E779F"/>
    <w:rsid w:val="007F124C"/>
    <w:rsid w:val="007F3BE2"/>
    <w:rsid w:val="007F3CFE"/>
    <w:rsid w:val="007F6229"/>
    <w:rsid w:val="007F736F"/>
    <w:rsid w:val="007F7419"/>
    <w:rsid w:val="007F758A"/>
    <w:rsid w:val="007F76D0"/>
    <w:rsid w:val="007F7FD5"/>
    <w:rsid w:val="008007F5"/>
    <w:rsid w:val="00800A91"/>
    <w:rsid w:val="00800DAA"/>
    <w:rsid w:val="00800E11"/>
    <w:rsid w:val="008014E3"/>
    <w:rsid w:val="00803762"/>
    <w:rsid w:val="0080504D"/>
    <w:rsid w:val="00805C0A"/>
    <w:rsid w:val="008072AD"/>
    <w:rsid w:val="00807999"/>
    <w:rsid w:val="00807EFA"/>
    <w:rsid w:val="0081023D"/>
    <w:rsid w:val="00811615"/>
    <w:rsid w:val="0081161B"/>
    <w:rsid w:val="008127F4"/>
    <w:rsid w:val="008128D9"/>
    <w:rsid w:val="00813257"/>
    <w:rsid w:val="008132DF"/>
    <w:rsid w:val="008143FC"/>
    <w:rsid w:val="00814D33"/>
    <w:rsid w:val="00815328"/>
    <w:rsid w:val="00815961"/>
    <w:rsid w:val="008159C1"/>
    <w:rsid w:val="00815DF5"/>
    <w:rsid w:val="00815EF0"/>
    <w:rsid w:val="00816BA2"/>
    <w:rsid w:val="00816C3F"/>
    <w:rsid w:val="00817170"/>
    <w:rsid w:val="008179BE"/>
    <w:rsid w:val="00817C0E"/>
    <w:rsid w:val="00820FA7"/>
    <w:rsid w:val="00820FEE"/>
    <w:rsid w:val="00821269"/>
    <w:rsid w:val="008219B3"/>
    <w:rsid w:val="00821CB2"/>
    <w:rsid w:val="00821E75"/>
    <w:rsid w:val="008224DA"/>
    <w:rsid w:val="00822D4F"/>
    <w:rsid w:val="008255E6"/>
    <w:rsid w:val="00825899"/>
    <w:rsid w:val="0082637A"/>
    <w:rsid w:val="008276A8"/>
    <w:rsid w:val="00827BC1"/>
    <w:rsid w:val="008304D1"/>
    <w:rsid w:val="00830BA8"/>
    <w:rsid w:val="0083166D"/>
    <w:rsid w:val="00831DE6"/>
    <w:rsid w:val="00832F14"/>
    <w:rsid w:val="00833D8E"/>
    <w:rsid w:val="00835547"/>
    <w:rsid w:val="00835916"/>
    <w:rsid w:val="00844E02"/>
    <w:rsid w:val="00846A28"/>
    <w:rsid w:val="008473A8"/>
    <w:rsid w:val="00850FB2"/>
    <w:rsid w:val="00851261"/>
    <w:rsid w:val="00851BA9"/>
    <w:rsid w:val="00851E22"/>
    <w:rsid w:val="0085236B"/>
    <w:rsid w:val="00852D48"/>
    <w:rsid w:val="00852DD9"/>
    <w:rsid w:val="0085307C"/>
    <w:rsid w:val="008540DA"/>
    <w:rsid w:val="008548AF"/>
    <w:rsid w:val="00854CCA"/>
    <w:rsid w:val="00855C6E"/>
    <w:rsid w:val="00855D0E"/>
    <w:rsid w:val="008569C8"/>
    <w:rsid w:val="008572D5"/>
    <w:rsid w:val="00857815"/>
    <w:rsid w:val="00857D8D"/>
    <w:rsid w:val="0086039C"/>
    <w:rsid w:val="008606DA"/>
    <w:rsid w:val="00860C85"/>
    <w:rsid w:val="00861400"/>
    <w:rsid w:val="008617FE"/>
    <w:rsid w:val="00861CBE"/>
    <w:rsid w:val="0086266B"/>
    <w:rsid w:val="00862986"/>
    <w:rsid w:val="0086303F"/>
    <w:rsid w:val="00863889"/>
    <w:rsid w:val="008642A8"/>
    <w:rsid w:val="008643A2"/>
    <w:rsid w:val="008643F2"/>
    <w:rsid w:val="008653D5"/>
    <w:rsid w:val="00865439"/>
    <w:rsid w:val="008662DF"/>
    <w:rsid w:val="00867276"/>
    <w:rsid w:val="0086762D"/>
    <w:rsid w:val="00867E60"/>
    <w:rsid w:val="00871110"/>
    <w:rsid w:val="00871EFE"/>
    <w:rsid w:val="00872172"/>
    <w:rsid w:val="00873327"/>
    <w:rsid w:val="00873E93"/>
    <w:rsid w:val="00875566"/>
    <w:rsid w:val="008766E0"/>
    <w:rsid w:val="00877460"/>
    <w:rsid w:val="008807BF"/>
    <w:rsid w:val="00880868"/>
    <w:rsid w:val="00880A6E"/>
    <w:rsid w:val="00880B9A"/>
    <w:rsid w:val="0088138D"/>
    <w:rsid w:val="00882B8E"/>
    <w:rsid w:val="00882E5B"/>
    <w:rsid w:val="00884840"/>
    <w:rsid w:val="00886C8B"/>
    <w:rsid w:val="00886D0C"/>
    <w:rsid w:val="00891C81"/>
    <w:rsid w:val="008926B3"/>
    <w:rsid w:val="0089408D"/>
    <w:rsid w:val="00894D3E"/>
    <w:rsid w:val="008951CF"/>
    <w:rsid w:val="00896C02"/>
    <w:rsid w:val="00896E0C"/>
    <w:rsid w:val="008A0C11"/>
    <w:rsid w:val="008A1501"/>
    <w:rsid w:val="008A1FC9"/>
    <w:rsid w:val="008A200E"/>
    <w:rsid w:val="008A28C6"/>
    <w:rsid w:val="008A3E11"/>
    <w:rsid w:val="008A4BDD"/>
    <w:rsid w:val="008A4C10"/>
    <w:rsid w:val="008B035B"/>
    <w:rsid w:val="008B2131"/>
    <w:rsid w:val="008B2A93"/>
    <w:rsid w:val="008B3643"/>
    <w:rsid w:val="008B4434"/>
    <w:rsid w:val="008B4B51"/>
    <w:rsid w:val="008B4FEB"/>
    <w:rsid w:val="008B5468"/>
    <w:rsid w:val="008B5E15"/>
    <w:rsid w:val="008B6AB6"/>
    <w:rsid w:val="008B7396"/>
    <w:rsid w:val="008B7428"/>
    <w:rsid w:val="008B79A4"/>
    <w:rsid w:val="008C1D4D"/>
    <w:rsid w:val="008C2FAC"/>
    <w:rsid w:val="008C30F5"/>
    <w:rsid w:val="008C38E6"/>
    <w:rsid w:val="008C6483"/>
    <w:rsid w:val="008C6655"/>
    <w:rsid w:val="008C7F08"/>
    <w:rsid w:val="008D01E2"/>
    <w:rsid w:val="008D022E"/>
    <w:rsid w:val="008D0586"/>
    <w:rsid w:val="008D2A74"/>
    <w:rsid w:val="008D35EA"/>
    <w:rsid w:val="008D3C44"/>
    <w:rsid w:val="008D4A3A"/>
    <w:rsid w:val="008D5B53"/>
    <w:rsid w:val="008D7322"/>
    <w:rsid w:val="008D7F79"/>
    <w:rsid w:val="008E2540"/>
    <w:rsid w:val="008E2706"/>
    <w:rsid w:val="008E4E58"/>
    <w:rsid w:val="008E5348"/>
    <w:rsid w:val="008E58FD"/>
    <w:rsid w:val="008E6728"/>
    <w:rsid w:val="008E7508"/>
    <w:rsid w:val="008E76B0"/>
    <w:rsid w:val="008E7F94"/>
    <w:rsid w:val="008F31CD"/>
    <w:rsid w:val="008F3BE0"/>
    <w:rsid w:val="008F3C58"/>
    <w:rsid w:val="008F5235"/>
    <w:rsid w:val="008F5628"/>
    <w:rsid w:val="008F5982"/>
    <w:rsid w:val="008F6329"/>
    <w:rsid w:val="008F694C"/>
    <w:rsid w:val="008F7263"/>
    <w:rsid w:val="008F7822"/>
    <w:rsid w:val="00900104"/>
    <w:rsid w:val="00901641"/>
    <w:rsid w:val="009020F4"/>
    <w:rsid w:val="0090271B"/>
    <w:rsid w:val="009027C4"/>
    <w:rsid w:val="009032F5"/>
    <w:rsid w:val="00903EDF"/>
    <w:rsid w:val="009050CC"/>
    <w:rsid w:val="00905F2E"/>
    <w:rsid w:val="00906AD0"/>
    <w:rsid w:val="00906E9F"/>
    <w:rsid w:val="00907D02"/>
    <w:rsid w:val="0091115E"/>
    <w:rsid w:val="00912369"/>
    <w:rsid w:val="00912404"/>
    <w:rsid w:val="00912B3A"/>
    <w:rsid w:val="00913054"/>
    <w:rsid w:val="009133B5"/>
    <w:rsid w:val="0091346B"/>
    <w:rsid w:val="00913636"/>
    <w:rsid w:val="00915547"/>
    <w:rsid w:val="009168D5"/>
    <w:rsid w:val="00916D1B"/>
    <w:rsid w:val="0092012E"/>
    <w:rsid w:val="00920815"/>
    <w:rsid w:val="00921190"/>
    <w:rsid w:val="00923849"/>
    <w:rsid w:val="009239B5"/>
    <w:rsid w:val="00923A69"/>
    <w:rsid w:val="00924124"/>
    <w:rsid w:val="009243D1"/>
    <w:rsid w:val="00925A83"/>
    <w:rsid w:val="00930052"/>
    <w:rsid w:val="00930EA4"/>
    <w:rsid w:val="00931FC6"/>
    <w:rsid w:val="009328CB"/>
    <w:rsid w:val="00933937"/>
    <w:rsid w:val="0093452B"/>
    <w:rsid w:val="009353E1"/>
    <w:rsid w:val="00935693"/>
    <w:rsid w:val="009364F8"/>
    <w:rsid w:val="0093662B"/>
    <w:rsid w:val="0093771B"/>
    <w:rsid w:val="00937F32"/>
    <w:rsid w:val="00940075"/>
    <w:rsid w:val="009402E2"/>
    <w:rsid w:val="0094060B"/>
    <w:rsid w:val="009408CC"/>
    <w:rsid w:val="009412F6"/>
    <w:rsid w:val="009413E6"/>
    <w:rsid w:val="00941585"/>
    <w:rsid w:val="0094181B"/>
    <w:rsid w:val="0094379E"/>
    <w:rsid w:val="00943E6B"/>
    <w:rsid w:val="009447F5"/>
    <w:rsid w:val="00944B5E"/>
    <w:rsid w:val="00944BC8"/>
    <w:rsid w:val="00944E91"/>
    <w:rsid w:val="00946842"/>
    <w:rsid w:val="00947E9D"/>
    <w:rsid w:val="00950D51"/>
    <w:rsid w:val="009512B6"/>
    <w:rsid w:val="00951A59"/>
    <w:rsid w:val="00952DC8"/>
    <w:rsid w:val="00953461"/>
    <w:rsid w:val="00956A88"/>
    <w:rsid w:val="009570DE"/>
    <w:rsid w:val="0095733E"/>
    <w:rsid w:val="009577DB"/>
    <w:rsid w:val="00957DCB"/>
    <w:rsid w:val="009611A4"/>
    <w:rsid w:val="009611B0"/>
    <w:rsid w:val="00961D3C"/>
    <w:rsid w:val="009621A1"/>
    <w:rsid w:val="00963C21"/>
    <w:rsid w:val="009642EF"/>
    <w:rsid w:val="009648EE"/>
    <w:rsid w:val="0096542B"/>
    <w:rsid w:val="00965989"/>
    <w:rsid w:val="009660E5"/>
    <w:rsid w:val="00967567"/>
    <w:rsid w:val="00967910"/>
    <w:rsid w:val="00967F9E"/>
    <w:rsid w:val="00970EFC"/>
    <w:rsid w:val="009718BF"/>
    <w:rsid w:val="009718D7"/>
    <w:rsid w:val="00974EFD"/>
    <w:rsid w:val="009756DE"/>
    <w:rsid w:val="009759E4"/>
    <w:rsid w:val="00976D55"/>
    <w:rsid w:val="00981170"/>
    <w:rsid w:val="00982A15"/>
    <w:rsid w:val="00983258"/>
    <w:rsid w:val="00983659"/>
    <w:rsid w:val="0098396C"/>
    <w:rsid w:val="00983F73"/>
    <w:rsid w:val="00985ACD"/>
    <w:rsid w:val="00985B62"/>
    <w:rsid w:val="00987A9B"/>
    <w:rsid w:val="00987E18"/>
    <w:rsid w:val="009900B8"/>
    <w:rsid w:val="00992592"/>
    <w:rsid w:val="0099437D"/>
    <w:rsid w:val="00995C98"/>
    <w:rsid w:val="009961FC"/>
    <w:rsid w:val="0099636A"/>
    <w:rsid w:val="00996FC4"/>
    <w:rsid w:val="009974D5"/>
    <w:rsid w:val="009A0F92"/>
    <w:rsid w:val="009A2851"/>
    <w:rsid w:val="009A3616"/>
    <w:rsid w:val="009A413E"/>
    <w:rsid w:val="009A43B6"/>
    <w:rsid w:val="009A61ED"/>
    <w:rsid w:val="009A7D5B"/>
    <w:rsid w:val="009B1777"/>
    <w:rsid w:val="009B1937"/>
    <w:rsid w:val="009B2245"/>
    <w:rsid w:val="009B2FB8"/>
    <w:rsid w:val="009B3BBD"/>
    <w:rsid w:val="009B4478"/>
    <w:rsid w:val="009B4A7F"/>
    <w:rsid w:val="009B6571"/>
    <w:rsid w:val="009B7CE3"/>
    <w:rsid w:val="009C2C1D"/>
    <w:rsid w:val="009C437F"/>
    <w:rsid w:val="009C5120"/>
    <w:rsid w:val="009C5906"/>
    <w:rsid w:val="009C5D21"/>
    <w:rsid w:val="009C69F2"/>
    <w:rsid w:val="009C6A72"/>
    <w:rsid w:val="009C6BAB"/>
    <w:rsid w:val="009C704A"/>
    <w:rsid w:val="009C72A6"/>
    <w:rsid w:val="009C77C7"/>
    <w:rsid w:val="009C783D"/>
    <w:rsid w:val="009D0279"/>
    <w:rsid w:val="009D2144"/>
    <w:rsid w:val="009D373B"/>
    <w:rsid w:val="009D44B5"/>
    <w:rsid w:val="009D5D3E"/>
    <w:rsid w:val="009D6D1A"/>
    <w:rsid w:val="009E00DB"/>
    <w:rsid w:val="009E00E3"/>
    <w:rsid w:val="009E11A3"/>
    <w:rsid w:val="009E1345"/>
    <w:rsid w:val="009E23AF"/>
    <w:rsid w:val="009E3205"/>
    <w:rsid w:val="009E5388"/>
    <w:rsid w:val="009E5872"/>
    <w:rsid w:val="009E7D0E"/>
    <w:rsid w:val="009E7E25"/>
    <w:rsid w:val="009F0B7B"/>
    <w:rsid w:val="009F1033"/>
    <w:rsid w:val="009F20DD"/>
    <w:rsid w:val="009F2AE0"/>
    <w:rsid w:val="009F3590"/>
    <w:rsid w:val="009F42E0"/>
    <w:rsid w:val="009F45E5"/>
    <w:rsid w:val="009F4EE4"/>
    <w:rsid w:val="009F623F"/>
    <w:rsid w:val="009F6C4A"/>
    <w:rsid w:val="009F7093"/>
    <w:rsid w:val="00A004E3"/>
    <w:rsid w:val="00A00CB3"/>
    <w:rsid w:val="00A00FFB"/>
    <w:rsid w:val="00A01DE0"/>
    <w:rsid w:val="00A02A47"/>
    <w:rsid w:val="00A033DE"/>
    <w:rsid w:val="00A0401A"/>
    <w:rsid w:val="00A05186"/>
    <w:rsid w:val="00A06666"/>
    <w:rsid w:val="00A06B57"/>
    <w:rsid w:val="00A06DE1"/>
    <w:rsid w:val="00A072AB"/>
    <w:rsid w:val="00A0749D"/>
    <w:rsid w:val="00A07A43"/>
    <w:rsid w:val="00A07A70"/>
    <w:rsid w:val="00A07BC6"/>
    <w:rsid w:val="00A10793"/>
    <w:rsid w:val="00A10890"/>
    <w:rsid w:val="00A113C5"/>
    <w:rsid w:val="00A114C7"/>
    <w:rsid w:val="00A130B8"/>
    <w:rsid w:val="00A138C8"/>
    <w:rsid w:val="00A1404F"/>
    <w:rsid w:val="00A1471A"/>
    <w:rsid w:val="00A156AF"/>
    <w:rsid w:val="00A15759"/>
    <w:rsid w:val="00A16EDF"/>
    <w:rsid w:val="00A172F0"/>
    <w:rsid w:val="00A22A70"/>
    <w:rsid w:val="00A22C6F"/>
    <w:rsid w:val="00A233E8"/>
    <w:rsid w:val="00A23888"/>
    <w:rsid w:val="00A239AA"/>
    <w:rsid w:val="00A23BEB"/>
    <w:rsid w:val="00A247AC"/>
    <w:rsid w:val="00A30D8D"/>
    <w:rsid w:val="00A31CC4"/>
    <w:rsid w:val="00A33BE5"/>
    <w:rsid w:val="00A33F15"/>
    <w:rsid w:val="00A34D7A"/>
    <w:rsid w:val="00A351B4"/>
    <w:rsid w:val="00A351CF"/>
    <w:rsid w:val="00A356D2"/>
    <w:rsid w:val="00A35A68"/>
    <w:rsid w:val="00A412A4"/>
    <w:rsid w:val="00A4195A"/>
    <w:rsid w:val="00A42253"/>
    <w:rsid w:val="00A42950"/>
    <w:rsid w:val="00A43938"/>
    <w:rsid w:val="00A45CE8"/>
    <w:rsid w:val="00A479B2"/>
    <w:rsid w:val="00A500FD"/>
    <w:rsid w:val="00A506EA"/>
    <w:rsid w:val="00A50993"/>
    <w:rsid w:val="00A510F0"/>
    <w:rsid w:val="00A51863"/>
    <w:rsid w:val="00A52145"/>
    <w:rsid w:val="00A5368D"/>
    <w:rsid w:val="00A53A1A"/>
    <w:rsid w:val="00A54B34"/>
    <w:rsid w:val="00A55269"/>
    <w:rsid w:val="00A55279"/>
    <w:rsid w:val="00A560AE"/>
    <w:rsid w:val="00A56F84"/>
    <w:rsid w:val="00A6028A"/>
    <w:rsid w:val="00A6056A"/>
    <w:rsid w:val="00A60BD0"/>
    <w:rsid w:val="00A617F2"/>
    <w:rsid w:val="00A61CCC"/>
    <w:rsid w:val="00A62D07"/>
    <w:rsid w:val="00A63148"/>
    <w:rsid w:val="00A64046"/>
    <w:rsid w:val="00A642AD"/>
    <w:rsid w:val="00A6681A"/>
    <w:rsid w:val="00A66D20"/>
    <w:rsid w:val="00A66D45"/>
    <w:rsid w:val="00A672B8"/>
    <w:rsid w:val="00A70516"/>
    <w:rsid w:val="00A7066C"/>
    <w:rsid w:val="00A709B3"/>
    <w:rsid w:val="00A72141"/>
    <w:rsid w:val="00A7227C"/>
    <w:rsid w:val="00A72B26"/>
    <w:rsid w:val="00A73438"/>
    <w:rsid w:val="00A73677"/>
    <w:rsid w:val="00A736CA"/>
    <w:rsid w:val="00A74278"/>
    <w:rsid w:val="00A74457"/>
    <w:rsid w:val="00A75C4A"/>
    <w:rsid w:val="00A76CFE"/>
    <w:rsid w:val="00A770E1"/>
    <w:rsid w:val="00A778CA"/>
    <w:rsid w:val="00A80837"/>
    <w:rsid w:val="00A83ADB"/>
    <w:rsid w:val="00A83F21"/>
    <w:rsid w:val="00A8450D"/>
    <w:rsid w:val="00A855DB"/>
    <w:rsid w:val="00A85612"/>
    <w:rsid w:val="00A85CF3"/>
    <w:rsid w:val="00A86587"/>
    <w:rsid w:val="00A86DA9"/>
    <w:rsid w:val="00A876B4"/>
    <w:rsid w:val="00A87C20"/>
    <w:rsid w:val="00A90E68"/>
    <w:rsid w:val="00A91FB2"/>
    <w:rsid w:val="00A9205E"/>
    <w:rsid w:val="00A9369D"/>
    <w:rsid w:val="00A958C9"/>
    <w:rsid w:val="00A95B7C"/>
    <w:rsid w:val="00A96976"/>
    <w:rsid w:val="00A96C98"/>
    <w:rsid w:val="00A97571"/>
    <w:rsid w:val="00A97C91"/>
    <w:rsid w:val="00AA029D"/>
    <w:rsid w:val="00AA052B"/>
    <w:rsid w:val="00AA14E6"/>
    <w:rsid w:val="00AA1762"/>
    <w:rsid w:val="00AA296E"/>
    <w:rsid w:val="00AA331B"/>
    <w:rsid w:val="00AA3894"/>
    <w:rsid w:val="00AA4E2E"/>
    <w:rsid w:val="00AA5F34"/>
    <w:rsid w:val="00AA709B"/>
    <w:rsid w:val="00AB181C"/>
    <w:rsid w:val="00AB2701"/>
    <w:rsid w:val="00AB30A0"/>
    <w:rsid w:val="00AB38A3"/>
    <w:rsid w:val="00AB3DB7"/>
    <w:rsid w:val="00AB3E57"/>
    <w:rsid w:val="00AB484D"/>
    <w:rsid w:val="00AC097B"/>
    <w:rsid w:val="00AC152E"/>
    <w:rsid w:val="00AC2F55"/>
    <w:rsid w:val="00AC47CB"/>
    <w:rsid w:val="00AC4EFD"/>
    <w:rsid w:val="00AC52BD"/>
    <w:rsid w:val="00AC5699"/>
    <w:rsid w:val="00AC5BE7"/>
    <w:rsid w:val="00AC5C4D"/>
    <w:rsid w:val="00AC5F0F"/>
    <w:rsid w:val="00AC6014"/>
    <w:rsid w:val="00AC66D8"/>
    <w:rsid w:val="00AC7124"/>
    <w:rsid w:val="00AC7189"/>
    <w:rsid w:val="00AD0196"/>
    <w:rsid w:val="00AD05C3"/>
    <w:rsid w:val="00AD0D41"/>
    <w:rsid w:val="00AD1B57"/>
    <w:rsid w:val="00AD1C67"/>
    <w:rsid w:val="00AD1ECD"/>
    <w:rsid w:val="00AD213F"/>
    <w:rsid w:val="00AD2C6D"/>
    <w:rsid w:val="00AD32E2"/>
    <w:rsid w:val="00AD34CC"/>
    <w:rsid w:val="00AD37B6"/>
    <w:rsid w:val="00AD40FD"/>
    <w:rsid w:val="00AD5C74"/>
    <w:rsid w:val="00AD6CF1"/>
    <w:rsid w:val="00AD703C"/>
    <w:rsid w:val="00AD73AA"/>
    <w:rsid w:val="00AE028E"/>
    <w:rsid w:val="00AE26A6"/>
    <w:rsid w:val="00AE29EE"/>
    <w:rsid w:val="00AE3D3B"/>
    <w:rsid w:val="00AE458D"/>
    <w:rsid w:val="00AE4B33"/>
    <w:rsid w:val="00AE4FF2"/>
    <w:rsid w:val="00AE5E64"/>
    <w:rsid w:val="00AE646B"/>
    <w:rsid w:val="00AE7194"/>
    <w:rsid w:val="00AF4501"/>
    <w:rsid w:val="00AF47C8"/>
    <w:rsid w:val="00AF5896"/>
    <w:rsid w:val="00AF62F8"/>
    <w:rsid w:val="00AF7F16"/>
    <w:rsid w:val="00B005C4"/>
    <w:rsid w:val="00B00AEE"/>
    <w:rsid w:val="00B014F3"/>
    <w:rsid w:val="00B01590"/>
    <w:rsid w:val="00B016FA"/>
    <w:rsid w:val="00B02531"/>
    <w:rsid w:val="00B025BC"/>
    <w:rsid w:val="00B02A13"/>
    <w:rsid w:val="00B036E9"/>
    <w:rsid w:val="00B05498"/>
    <w:rsid w:val="00B063D6"/>
    <w:rsid w:val="00B07155"/>
    <w:rsid w:val="00B07661"/>
    <w:rsid w:val="00B116D5"/>
    <w:rsid w:val="00B12347"/>
    <w:rsid w:val="00B1495D"/>
    <w:rsid w:val="00B158FF"/>
    <w:rsid w:val="00B17EE2"/>
    <w:rsid w:val="00B22377"/>
    <w:rsid w:val="00B227C6"/>
    <w:rsid w:val="00B22F2B"/>
    <w:rsid w:val="00B22F85"/>
    <w:rsid w:val="00B23284"/>
    <w:rsid w:val="00B23D17"/>
    <w:rsid w:val="00B2424A"/>
    <w:rsid w:val="00B24676"/>
    <w:rsid w:val="00B25A28"/>
    <w:rsid w:val="00B25D08"/>
    <w:rsid w:val="00B2638C"/>
    <w:rsid w:val="00B26438"/>
    <w:rsid w:val="00B266B0"/>
    <w:rsid w:val="00B26E69"/>
    <w:rsid w:val="00B272C6"/>
    <w:rsid w:val="00B27BAE"/>
    <w:rsid w:val="00B27D61"/>
    <w:rsid w:val="00B333AE"/>
    <w:rsid w:val="00B353D4"/>
    <w:rsid w:val="00B3585B"/>
    <w:rsid w:val="00B36043"/>
    <w:rsid w:val="00B37AA6"/>
    <w:rsid w:val="00B40AB4"/>
    <w:rsid w:val="00B42432"/>
    <w:rsid w:val="00B443CB"/>
    <w:rsid w:val="00B4490D"/>
    <w:rsid w:val="00B44B94"/>
    <w:rsid w:val="00B45ADE"/>
    <w:rsid w:val="00B46445"/>
    <w:rsid w:val="00B47124"/>
    <w:rsid w:val="00B500F0"/>
    <w:rsid w:val="00B50402"/>
    <w:rsid w:val="00B50B00"/>
    <w:rsid w:val="00B50F40"/>
    <w:rsid w:val="00B53BA6"/>
    <w:rsid w:val="00B5403F"/>
    <w:rsid w:val="00B55619"/>
    <w:rsid w:val="00B55D33"/>
    <w:rsid w:val="00B55F40"/>
    <w:rsid w:val="00B560FD"/>
    <w:rsid w:val="00B568D5"/>
    <w:rsid w:val="00B6025B"/>
    <w:rsid w:val="00B6045F"/>
    <w:rsid w:val="00B607BF"/>
    <w:rsid w:val="00B60CD9"/>
    <w:rsid w:val="00B60EA8"/>
    <w:rsid w:val="00B61255"/>
    <w:rsid w:val="00B6149D"/>
    <w:rsid w:val="00B61F22"/>
    <w:rsid w:val="00B621CD"/>
    <w:rsid w:val="00B62DB5"/>
    <w:rsid w:val="00B639A2"/>
    <w:rsid w:val="00B64FD9"/>
    <w:rsid w:val="00B66139"/>
    <w:rsid w:val="00B663DC"/>
    <w:rsid w:val="00B66E94"/>
    <w:rsid w:val="00B66ED0"/>
    <w:rsid w:val="00B6745F"/>
    <w:rsid w:val="00B67889"/>
    <w:rsid w:val="00B67C81"/>
    <w:rsid w:val="00B702D0"/>
    <w:rsid w:val="00B7086A"/>
    <w:rsid w:val="00B70C64"/>
    <w:rsid w:val="00B70C7E"/>
    <w:rsid w:val="00B72252"/>
    <w:rsid w:val="00B7270E"/>
    <w:rsid w:val="00B72FE1"/>
    <w:rsid w:val="00B74742"/>
    <w:rsid w:val="00B748F6"/>
    <w:rsid w:val="00B7597C"/>
    <w:rsid w:val="00B76784"/>
    <w:rsid w:val="00B7791F"/>
    <w:rsid w:val="00B77D7B"/>
    <w:rsid w:val="00B81374"/>
    <w:rsid w:val="00B822A3"/>
    <w:rsid w:val="00B8246F"/>
    <w:rsid w:val="00B8308E"/>
    <w:rsid w:val="00B83E85"/>
    <w:rsid w:val="00B8408D"/>
    <w:rsid w:val="00B843B4"/>
    <w:rsid w:val="00B86660"/>
    <w:rsid w:val="00B86914"/>
    <w:rsid w:val="00B86EBB"/>
    <w:rsid w:val="00B87523"/>
    <w:rsid w:val="00B87FC6"/>
    <w:rsid w:val="00B9117F"/>
    <w:rsid w:val="00B92BB2"/>
    <w:rsid w:val="00B94046"/>
    <w:rsid w:val="00B9619F"/>
    <w:rsid w:val="00B975A9"/>
    <w:rsid w:val="00B97D64"/>
    <w:rsid w:val="00BA08CC"/>
    <w:rsid w:val="00BA2550"/>
    <w:rsid w:val="00BA2AC5"/>
    <w:rsid w:val="00BA2EB8"/>
    <w:rsid w:val="00BA2F94"/>
    <w:rsid w:val="00BA34C3"/>
    <w:rsid w:val="00BA37A6"/>
    <w:rsid w:val="00BA447A"/>
    <w:rsid w:val="00BA47FC"/>
    <w:rsid w:val="00BA4DEB"/>
    <w:rsid w:val="00BA4FD5"/>
    <w:rsid w:val="00BA62A4"/>
    <w:rsid w:val="00BA630D"/>
    <w:rsid w:val="00BA64B1"/>
    <w:rsid w:val="00BA68D1"/>
    <w:rsid w:val="00BA6CFE"/>
    <w:rsid w:val="00BA6EFD"/>
    <w:rsid w:val="00BA7B0C"/>
    <w:rsid w:val="00BB23F1"/>
    <w:rsid w:val="00BB33A8"/>
    <w:rsid w:val="00BB3778"/>
    <w:rsid w:val="00BB43AB"/>
    <w:rsid w:val="00BC23FB"/>
    <w:rsid w:val="00BC2D4C"/>
    <w:rsid w:val="00BC6E19"/>
    <w:rsid w:val="00BC75D4"/>
    <w:rsid w:val="00BD0423"/>
    <w:rsid w:val="00BD0E75"/>
    <w:rsid w:val="00BD108D"/>
    <w:rsid w:val="00BD1BA7"/>
    <w:rsid w:val="00BD24E3"/>
    <w:rsid w:val="00BD2948"/>
    <w:rsid w:val="00BD3AD5"/>
    <w:rsid w:val="00BD3AD8"/>
    <w:rsid w:val="00BD3D43"/>
    <w:rsid w:val="00BD40D4"/>
    <w:rsid w:val="00BD4A2E"/>
    <w:rsid w:val="00BD554C"/>
    <w:rsid w:val="00BD682D"/>
    <w:rsid w:val="00BD6B53"/>
    <w:rsid w:val="00BE1EF2"/>
    <w:rsid w:val="00BE2198"/>
    <w:rsid w:val="00BE26E2"/>
    <w:rsid w:val="00BE3A4D"/>
    <w:rsid w:val="00BE4B46"/>
    <w:rsid w:val="00BE5381"/>
    <w:rsid w:val="00BE6F5B"/>
    <w:rsid w:val="00BF01B0"/>
    <w:rsid w:val="00BF2620"/>
    <w:rsid w:val="00BF454B"/>
    <w:rsid w:val="00BF50F3"/>
    <w:rsid w:val="00BF51D1"/>
    <w:rsid w:val="00BF5B5F"/>
    <w:rsid w:val="00BF6360"/>
    <w:rsid w:val="00BF6A7F"/>
    <w:rsid w:val="00BF73EE"/>
    <w:rsid w:val="00C002D5"/>
    <w:rsid w:val="00C00CB6"/>
    <w:rsid w:val="00C00F28"/>
    <w:rsid w:val="00C01C0B"/>
    <w:rsid w:val="00C034D0"/>
    <w:rsid w:val="00C034D3"/>
    <w:rsid w:val="00C03C75"/>
    <w:rsid w:val="00C04DB4"/>
    <w:rsid w:val="00C05CFC"/>
    <w:rsid w:val="00C0700A"/>
    <w:rsid w:val="00C07FD9"/>
    <w:rsid w:val="00C1007B"/>
    <w:rsid w:val="00C10899"/>
    <w:rsid w:val="00C108DE"/>
    <w:rsid w:val="00C10F32"/>
    <w:rsid w:val="00C1134D"/>
    <w:rsid w:val="00C11832"/>
    <w:rsid w:val="00C1217A"/>
    <w:rsid w:val="00C13EBD"/>
    <w:rsid w:val="00C1415E"/>
    <w:rsid w:val="00C145C3"/>
    <w:rsid w:val="00C15AF0"/>
    <w:rsid w:val="00C15C62"/>
    <w:rsid w:val="00C16383"/>
    <w:rsid w:val="00C16B92"/>
    <w:rsid w:val="00C17236"/>
    <w:rsid w:val="00C17501"/>
    <w:rsid w:val="00C17D6B"/>
    <w:rsid w:val="00C209F4"/>
    <w:rsid w:val="00C21C5F"/>
    <w:rsid w:val="00C21E71"/>
    <w:rsid w:val="00C2215F"/>
    <w:rsid w:val="00C227F6"/>
    <w:rsid w:val="00C24D63"/>
    <w:rsid w:val="00C25E8E"/>
    <w:rsid w:val="00C2635D"/>
    <w:rsid w:val="00C2666E"/>
    <w:rsid w:val="00C26904"/>
    <w:rsid w:val="00C307D0"/>
    <w:rsid w:val="00C31463"/>
    <w:rsid w:val="00C3285B"/>
    <w:rsid w:val="00C32CE7"/>
    <w:rsid w:val="00C33F24"/>
    <w:rsid w:val="00C34A80"/>
    <w:rsid w:val="00C34C5E"/>
    <w:rsid w:val="00C36103"/>
    <w:rsid w:val="00C370C7"/>
    <w:rsid w:val="00C37E23"/>
    <w:rsid w:val="00C40BDB"/>
    <w:rsid w:val="00C40E02"/>
    <w:rsid w:val="00C4128B"/>
    <w:rsid w:val="00C425AA"/>
    <w:rsid w:val="00C42DD5"/>
    <w:rsid w:val="00C4316F"/>
    <w:rsid w:val="00C43954"/>
    <w:rsid w:val="00C43E43"/>
    <w:rsid w:val="00C442E4"/>
    <w:rsid w:val="00C4459E"/>
    <w:rsid w:val="00C46A32"/>
    <w:rsid w:val="00C5081B"/>
    <w:rsid w:val="00C50DC0"/>
    <w:rsid w:val="00C5301B"/>
    <w:rsid w:val="00C548E0"/>
    <w:rsid w:val="00C554E8"/>
    <w:rsid w:val="00C5696A"/>
    <w:rsid w:val="00C57C20"/>
    <w:rsid w:val="00C61A23"/>
    <w:rsid w:val="00C61B1A"/>
    <w:rsid w:val="00C61E98"/>
    <w:rsid w:val="00C62A5E"/>
    <w:rsid w:val="00C63997"/>
    <w:rsid w:val="00C644C8"/>
    <w:rsid w:val="00C6621D"/>
    <w:rsid w:val="00C66677"/>
    <w:rsid w:val="00C66717"/>
    <w:rsid w:val="00C702BB"/>
    <w:rsid w:val="00C70BBD"/>
    <w:rsid w:val="00C70DA5"/>
    <w:rsid w:val="00C7102D"/>
    <w:rsid w:val="00C71A1C"/>
    <w:rsid w:val="00C7290F"/>
    <w:rsid w:val="00C729ED"/>
    <w:rsid w:val="00C7315F"/>
    <w:rsid w:val="00C73205"/>
    <w:rsid w:val="00C745D2"/>
    <w:rsid w:val="00C745ED"/>
    <w:rsid w:val="00C74A4C"/>
    <w:rsid w:val="00C76120"/>
    <w:rsid w:val="00C762D2"/>
    <w:rsid w:val="00C77748"/>
    <w:rsid w:val="00C77B00"/>
    <w:rsid w:val="00C80FAF"/>
    <w:rsid w:val="00C80FBC"/>
    <w:rsid w:val="00C81167"/>
    <w:rsid w:val="00C81748"/>
    <w:rsid w:val="00C81D79"/>
    <w:rsid w:val="00C821E7"/>
    <w:rsid w:val="00C82388"/>
    <w:rsid w:val="00C83E60"/>
    <w:rsid w:val="00C83EA0"/>
    <w:rsid w:val="00C8409C"/>
    <w:rsid w:val="00C848E8"/>
    <w:rsid w:val="00C8581D"/>
    <w:rsid w:val="00C85E2F"/>
    <w:rsid w:val="00C866B6"/>
    <w:rsid w:val="00C87CDC"/>
    <w:rsid w:val="00C90656"/>
    <w:rsid w:val="00C907BB"/>
    <w:rsid w:val="00C92587"/>
    <w:rsid w:val="00C92DB9"/>
    <w:rsid w:val="00C94688"/>
    <w:rsid w:val="00C947E7"/>
    <w:rsid w:val="00C95D5C"/>
    <w:rsid w:val="00C962FB"/>
    <w:rsid w:val="00C96745"/>
    <w:rsid w:val="00C96799"/>
    <w:rsid w:val="00C96A35"/>
    <w:rsid w:val="00C9729B"/>
    <w:rsid w:val="00CA0800"/>
    <w:rsid w:val="00CA1243"/>
    <w:rsid w:val="00CA23E0"/>
    <w:rsid w:val="00CA372A"/>
    <w:rsid w:val="00CA4765"/>
    <w:rsid w:val="00CB0284"/>
    <w:rsid w:val="00CB3077"/>
    <w:rsid w:val="00CB390A"/>
    <w:rsid w:val="00CB3946"/>
    <w:rsid w:val="00CB5508"/>
    <w:rsid w:val="00CB6482"/>
    <w:rsid w:val="00CB71EA"/>
    <w:rsid w:val="00CB73F8"/>
    <w:rsid w:val="00CB7A82"/>
    <w:rsid w:val="00CC03E5"/>
    <w:rsid w:val="00CC13F8"/>
    <w:rsid w:val="00CC22DE"/>
    <w:rsid w:val="00CC28D3"/>
    <w:rsid w:val="00CC4FB2"/>
    <w:rsid w:val="00CC6A5A"/>
    <w:rsid w:val="00CC7931"/>
    <w:rsid w:val="00CC79BD"/>
    <w:rsid w:val="00CD1DF1"/>
    <w:rsid w:val="00CD2B7D"/>
    <w:rsid w:val="00CD4115"/>
    <w:rsid w:val="00CD4155"/>
    <w:rsid w:val="00CD47F5"/>
    <w:rsid w:val="00CD5251"/>
    <w:rsid w:val="00CD5EAD"/>
    <w:rsid w:val="00CD73C1"/>
    <w:rsid w:val="00CD751D"/>
    <w:rsid w:val="00CE0BDD"/>
    <w:rsid w:val="00CE0DD5"/>
    <w:rsid w:val="00CE0F67"/>
    <w:rsid w:val="00CE1A23"/>
    <w:rsid w:val="00CE314C"/>
    <w:rsid w:val="00CE377C"/>
    <w:rsid w:val="00CE44FD"/>
    <w:rsid w:val="00CE4B67"/>
    <w:rsid w:val="00CE5406"/>
    <w:rsid w:val="00CE551C"/>
    <w:rsid w:val="00CE606B"/>
    <w:rsid w:val="00CE63B5"/>
    <w:rsid w:val="00CF0FF2"/>
    <w:rsid w:val="00CF3A14"/>
    <w:rsid w:val="00CF40DF"/>
    <w:rsid w:val="00CF42DB"/>
    <w:rsid w:val="00CF4F9B"/>
    <w:rsid w:val="00D00B9B"/>
    <w:rsid w:val="00D01093"/>
    <w:rsid w:val="00D02D51"/>
    <w:rsid w:val="00D0357F"/>
    <w:rsid w:val="00D035ED"/>
    <w:rsid w:val="00D03A7E"/>
    <w:rsid w:val="00D03ADF"/>
    <w:rsid w:val="00D04A69"/>
    <w:rsid w:val="00D04B53"/>
    <w:rsid w:val="00D04B9E"/>
    <w:rsid w:val="00D07483"/>
    <w:rsid w:val="00D10069"/>
    <w:rsid w:val="00D10BAA"/>
    <w:rsid w:val="00D1307A"/>
    <w:rsid w:val="00D13BE7"/>
    <w:rsid w:val="00D13F0D"/>
    <w:rsid w:val="00D14DD6"/>
    <w:rsid w:val="00D15EDB"/>
    <w:rsid w:val="00D16288"/>
    <w:rsid w:val="00D1771C"/>
    <w:rsid w:val="00D206E1"/>
    <w:rsid w:val="00D209E5"/>
    <w:rsid w:val="00D20CD4"/>
    <w:rsid w:val="00D2217C"/>
    <w:rsid w:val="00D225FC"/>
    <w:rsid w:val="00D23051"/>
    <w:rsid w:val="00D23147"/>
    <w:rsid w:val="00D24215"/>
    <w:rsid w:val="00D27B6E"/>
    <w:rsid w:val="00D27EE7"/>
    <w:rsid w:val="00D301EB"/>
    <w:rsid w:val="00D307E2"/>
    <w:rsid w:val="00D30893"/>
    <w:rsid w:val="00D3090D"/>
    <w:rsid w:val="00D32E26"/>
    <w:rsid w:val="00D32F9C"/>
    <w:rsid w:val="00D33514"/>
    <w:rsid w:val="00D33DF3"/>
    <w:rsid w:val="00D34B3B"/>
    <w:rsid w:val="00D35384"/>
    <w:rsid w:val="00D35810"/>
    <w:rsid w:val="00D35AAB"/>
    <w:rsid w:val="00D35E8E"/>
    <w:rsid w:val="00D408B2"/>
    <w:rsid w:val="00D40DE5"/>
    <w:rsid w:val="00D41B9C"/>
    <w:rsid w:val="00D42DF6"/>
    <w:rsid w:val="00D436DC"/>
    <w:rsid w:val="00D43B8A"/>
    <w:rsid w:val="00D44A3C"/>
    <w:rsid w:val="00D45A67"/>
    <w:rsid w:val="00D461C6"/>
    <w:rsid w:val="00D468BA"/>
    <w:rsid w:val="00D47C22"/>
    <w:rsid w:val="00D5061D"/>
    <w:rsid w:val="00D5092E"/>
    <w:rsid w:val="00D522F4"/>
    <w:rsid w:val="00D545F1"/>
    <w:rsid w:val="00D54AB7"/>
    <w:rsid w:val="00D54BB1"/>
    <w:rsid w:val="00D55087"/>
    <w:rsid w:val="00D55413"/>
    <w:rsid w:val="00D55B87"/>
    <w:rsid w:val="00D55D57"/>
    <w:rsid w:val="00D57540"/>
    <w:rsid w:val="00D57ADE"/>
    <w:rsid w:val="00D57B08"/>
    <w:rsid w:val="00D57E2E"/>
    <w:rsid w:val="00D61DD8"/>
    <w:rsid w:val="00D6302E"/>
    <w:rsid w:val="00D63433"/>
    <w:rsid w:val="00D63985"/>
    <w:rsid w:val="00D65619"/>
    <w:rsid w:val="00D657AE"/>
    <w:rsid w:val="00D65D32"/>
    <w:rsid w:val="00D67DF8"/>
    <w:rsid w:val="00D70BF0"/>
    <w:rsid w:val="00D72077"/>
    <w:rsid w:val="00D72C45"/>
    <w:rsid w:val="00D73DCE"/>
    <w:rsid w:val="00D741CA"/>
    <w:rsid w:val="00D74EAF"/>
    <w:rsid w:val="00D75FE8"/>
    <w:rsid w:val="00D77343"/>
    <w:rsid w:val="00D810CD"/>
    <w:rsid w:val="00D821AD"/>
    <w:rsid w:val="00D82265"/>
    <w:rsid w:val="00D826C9"/>
    <w:rsid w:val="00D85183"/>
    <w:rsid w:val="00D851A2"/>
    <w:rsid w:val="00D8600B"/>
    <w:rsid w:val="00D8628F"/>
    <w:rsid w:val="00D86360"/>
    <w:rsid w:val="00D87B91"/>
    <w:rsid w:val="00D87BA0"/>
    <w:rsid w:val="00D90A33"/>
    <w:rsid w:val="00D913DA"/>
    <w:rsid w:val="00D92498"/>
    <w:rsid w:val="00D929F1"/>
    <w:rsid w:val="00D9388C"/>
    <w:rsid w:val="00D93D43"/>
    <w:rsid w:val="00D94EBB"/>
    <w:rsid w:val="00D95B42"/>
    <w:rsid w:val="00D963DD"/>
    <w:rsid w:val="00D975A0"/>
    <w:rsid w:val="00DA003E"/>
    <w:rsid w:val="00DA0D13"/>
    <w:rsid w:val="00DA2775"/>
    <w:rsid w:val="00DA398F"/>
    <w:rsid w:val="00DA3CA2"/>
    <w:rsid w:val="00DA5721"/>
    <w:rsid w:val="00DA638E"/>
    <w:rsid w:val="00DA6CB7"/>
    <w:rsid w:val="00DA70EB"/>
    <w:rsid w:val="00DA7668"/>
    <w:rsid w:val="00DA79E3"/>
    <w:rsid w:val="00DA7EAE"/>
    <w:rsid w:val="00DB1273"/>
    <w:rsid w:val="00DB1645"/>
    <w:rsid w:val="00DB349E"/>
    <w:rsid w:val="00DB46D3"/>
    <w:rsid w:val="00DB6255"/>
    <w:rsid w:val="00DB629F"/>
    <w:rsid w:val="00DB6731"/>
    <w:rsid w:val="00DC1DBC"/>
    <w:rsid w:val="00DC2587"/>
    <w:rsid w:val="00DC3855"/>
    <w:rsid w:val="00DC3920"/>
    <w:rsid w:val="00DC3EF9"/>
    <w:rsid w:val="00DC46A6"/>
    <w:rsid w:val="00DC4E2D"/>
    <w:rsid w:val="00DC546F"/>
    <w:rsid w:val="00DC5926"/>
    <w:rsid w:val="00DC5ECB"/>
    <w:rsid w:val="00DC7183"/>
    <w:rsid w:val="00DC71B9"/>
    <w:rsid w:val="00DC755C"/>
    <w:rsid w:val="00DD03E2"/>
    <w:rsid w:val="00DD0A1F"/>
    <w:rsid w:val="00DD2ADE"/>
    <w:rsid w:val="00DD3D4C"/>
    <w:rsid w:val="00DD4CD0"/>
    <w:rsid w:val="00DD4F98"/>
    <w:rsid w:val="00DD60BE"/>
    <w:rsid w:val="00DE0C87"/>
    <w:rsid w:val="00DE548B"/>
    <w:rsid w:val="00DE5A01"/>
    <w:rsid w:val="00DE637C"/>
    <w:rsid w:val="00DE68D8"/>
    <w:rsid w:val="00DE6CAD"/>
    <w:rsid w:val="00DE71D1"/>
    <w:rsid w:val="00DE7F93"/>
    <w:rsid w:val="00DF004D"/>
    <w:rsid w:val="00DF0955"/>
    <w:rsid w:val="00DF0C90"/>
    <w:rsid w:val="00DF1D7F"/>
    <w:rsid w:val="00DF2C8B"/>
    <w:rsid w:val="00DF33DA"/>
    <w:rsid w:val="00DF3506"/>
    <w:rsid w:val="00DF3512"/>
    <w:rsid w:val="00DF49D9"/>
    <w:rsid w:val="00DF4C90"/>
    <w:rsid w:val="00DF5000"/>
    <w:rsid w:val="00DF5131"/>
    <w:rsid w:val="00DF6AA6"/>
    <w:rsid w:val="00DF6B5D"/>
    <w:rsid w:val="00DF6CD1"/>
    <w:rsid w:val="00DF6FD1"/>
    <w:rsid w:val="00DF718D"/>
    <w:rsid w:val="00DF7549"/>
    <w:rsid w:val="00DF77CC"/>
    <w:rsid w:val="00E00A45"/>
    <w:rsid w:val="00E011A3"/>
    <w:rsid w:val="00E013FA"/>
    <w:rsid w:val="00E0145F"/>
    <w:rsid w:val="00E01C81"/>
    <w:rsid w:val="00E02862"/>
    <w:rsid w:val="00E040B6"/>
    <w:rsid w:val="00E04480"/>
    <w:rsid w:val="00E04905"/>
    <w:rsid w:val="00E059A4"/>
    <w:rsid w:val="00E0668E"/>
    <w:rsid w:val="00E113F5"/>
    <w:rsid w:val="00E11472"/>
    <w:rsid w:val="00E124EC"/>
    <w:rsid w:val="00E12F10"/>
    <w:rsid w:val="00E144CF"/>
    <w:rsid w:val="00E1516C"/>
    <w:rsid w:val="00E156A3"/>
    <w:rsid w:val="00E162AC"/>
    <w:rsid w:val="00E16953"/>
    <w:rsid w:val="00E20931"/>
    <w:rsid w:val="00E21EDF"/>
    <w:rsid w:val="00E21F49"/>
    <w:rsid w:val="00E22EAE"/>
    <w:rsid w:val="00E24513"/>
    <w:rsid w:val="00E24D28"/>
    <w:rsid w:val="00E260DE"/>
    <w:rsid w:val="00E268EB"/>
    <w:rsid w:val="00E279E3"/>
    <w:rsid w:val="00E30FD0"/>
    <w:rsid w:val="00E33967"/>
    <w:rsid w:val="00E33B01"/>
    <w:rsid w:val="00E33BE9"/>
    <w:rsid w:val="00E3456F"/>
    <w:rsid w:val="00E34B73"/>
    <w:rsid w:val="00E34E63"/>
    <w:rsid w:val="00E373ED"/>
    <w:rsid w:val="00E374F9"/>
    <w:rsid w:val="00E40346"/>
    <w:rsid w:val="00E4037B"/>
    <w:rsid w:val="00E40E84"/>
    <w:rsid w:val="00E4129D"/>
    <w:rsid w:val="00E420D8"/>
    <w:rsid w:val="00E422AC"/>
    <w:rsid w:val="00E42EC6"/>
    <w:rsid w:val="00E44861"/>
    <w:rsid w:val="00E45493"/>
    <w:rsid w:val="00E45815"/>
    <w:rsid w:val="00E45BC8"/>
    <w:rsid w:val="00E477B9"/>
    <w:rsid w:val="00E51714"/>
    <w:rsid w:val="00E51B4F"/>
    <w:rsid w:val="00E5240D"/>
    <w:rsid w:val="00E52A44"/>
    <w:rsid w:val="00E5553F"/>
    <w:rsid w:val="00E563EF"/>
    <w:rsid w:val="00E565FB"/>
    <w:rsid w:val="00E568DB"/>
    <w:rsid w:val="00E56B8D"/>
    <w:rsid w:val="00E6032C"/>
    <w:rsid w:val="00E60C6F"/>
    <w:rsid w:val="00E6163D"/>
    <w:rsid w:val="00E61F3C"/>
    <w:rsid w:val="00E6269C"/>
    <w:rsid w:val="00E62A47"/>
    <w:rsid w:val="00E64E0D"/>
    <w:rsid w:val="00E65D0E"/>
    <w:rsid w:val="00E663DC"/>
    <w:rsid w:val="00E66960"/>
    <w:rsid w:val="00E674C7"/>
    <w:rsid w:val="00E7003D"/>
    <w:rsid w:val="00E7015A"/>
    <w:rsid w:val="00E70EB4"/>
    <w:rsid w:val="00E70FED"/>
    <w:rsid w:val="00E71AD6"/>
    <w:rsid w:val="00E72ECF"/>
    <w:rsid w:val="00E73245"/>
    <w:rsid w:val="00E734C7"/>
    <w:rsid w:val="00E74035"/>
    <w:rsid w:val="00E744C4"/>
    <w:rsid w:val="00E76587"/>
    <w:rsid w:val="00E76AB3"/>
    <w:rsid w:val="00E80499"/>
    <w:rsid w:val="00E807CD"/>
    <w:rsid w:val="00E80945"/>
    <w:rsid w:val="00E8119C"/>
    <w:rsid w:val="00E836BA"/>
    <w:rsid w:val="00E83B37"/>
    <w:rsid w:val="00E8475B"/>
    <w:rsid w:val="00E85B7D"/>
    <w:rsid w:val="00E8641A"/>
    <w:rsid w:val="00E87F4F"/>
    <w:rsid w:val="00E9023A"/>
    <w:rsid w:val="00E917E1"/>
    <w:rsid w:val="00E919DF"/>
    <w:rsid w:val="00E949BB"/>
    <w:rsid w:val="00E950A7"/>
    <w:rsid w:val="00E9702E"/>
    <w:rsid w:val="00E97321"/>
    <w:rsid w:val="00E975EB"/>
    <w:rsid w:val="00E975FB"/>
    <w:rsid w:val="00EA0003"/>
    <w:rsid w:val="00EA09E3"/>
    <w:rsid w:val="00EA144E"/>
    <w:rsid w:val="00EA1C83"/>
    <w:rsid w:val="00EA1EB7"/>
    <w:rsid w:val="00EA251F"/>
    <w:rsid w:val="00EA28D0"/>
    <w:rsid w:val="00EA29A0"/>
    <w:rsid w:val="00EA32FC"/>
    <w:rsid w:val="00EA3436"/>
    <w:rsid w:val="00EA3F78"/>
    <w:rsid w:val="00EA55A6"/>
    <w:rsid w:val="00EA56A0"/>
    <w:rsid w:val="00EA7742"/>
    <w:rsid w:val="00EB0F71"/>
    <w:rsid w:val="00EB101F"/>
    <w:rsid w:val="00EB1A5F"/>
    <w:rsid w:val="00EB3BA2"/>
    <w:rsid w:val="00EB45D0"/>
    <w:rsid w:val="00EB48CF"/>
    <w:rsid w:val="00EB522E"/>
    <w:rsid w:val="00EB5839"/>
    <w:rsid w:val="00EB6D93"/>
    <w:rsid w:val="00EB6F99"/>
    <w:rsid w:val="00EB73A4"/>
    <w:rsid w:val="00EB73D1"/>
    <w:rsid w:val="00EB7510"/>
    <w:rsid w:val="00EB7C1B"/>
    <w:rsid w:val="00EC0300"/>
    <w:rsid w:val="00EC09F3"/>
    <w:rsid w:val="00EC0E95"/>
    <w:rsid w:val="00EC11C1"/>
    <w:rsid w:val="00EC391A"/>
    <w:rsid w:val="00EC3C87"/>
    <w:rsid w:val="00EC3F0F"/>
    <w:rsid w:val="00EC4A2E"/>
    <w:rsid w:val="00EC4CD0"/>
    <w:rsid w:val="00EC5BE7"/>
    <w:rsid w:val="00EC633C"/>
    <w:rsid w:val="00EC698C"/>
    <w:rsid w:val="00EC6CF1"/>
    <w:rsid w:val="00EC7254"/>
    <w:rsid w:val="00ED0042"/>
    <w:rsid w:val="00ED144D"/>
    <w:rsid w:val="00ED1CA3"/>
    <w:rsid w:val="00ED24CD"/>
    <w:rsid w:val="00ED2CBA"/>
    <w:rsid w:val="00ED2D6D"/>
    <w:rsid w:val="00ED2D85"/>
    <w:rsid w:val="00ED3656"/>
    <w:rsid w:val="00ED4F35"/>
    <w:rsid w:val="00ED5356"/>
    <w:rsid w:val="00ED53E1"/>
    <w:rsid w:val="00ED65CB"/>
    <w:rsid w:val="00ED6EB0"/>
    <w:rsid w:val="00ED7620"/>
    <w:rsid w:val="00ED7692"/>
    <w:rsid w:val="00EE03B1"/>
    <w:rsid w:val="00EE110B"/>
    <w:rsid w:val="00EE1F53"/>
    <w:rsid w:val="00EE402E"/>
    <w:rsid w:val="00EE4EFB"/>
    <w:rsid w:val="00EE642E"/>
    <w:rsid w:val="00EE6709"/>
    <w:rsid w:val="00EF07D8"/>
    <w:rsid w:val="00EF09C1"/>
    <w:rsid w:val="00EF1287"/>
    <w:rsid w:val="00EF24BD"/>
    <w:rsid w:val="00EF27EB"/>
    <w:rsid w:val="00EF482B"/>
    <w:rsid w:val="00EF4A1B"/>
    <w:rsid w:val="00EF5562"/>
    <w:rsid w:val="00EF6EA3"/>
    <w:rsid w:val="00EF7A5A"/>
    <w:rsid w:val="00EF7E1B"/>
    <w:rsid w:val="00F0024B"/>
    <w:rsid w:val="00F021ED"/>
    <w:rsid w:val="00F02966"/>
    <w:rsid w:val="00F03020"/>
    <w:rsid w:val="00F03830"/>
    <w:rsid w:val="00F03A4A"/>
    <w:rsid w:val="00F04437"/>
    <w:rsid w:val="00F04923"/>
    <w:rsid w:val="00F05CC1"/>
    <w:rsid w:val="00F0605A"/>
    <w:rsid w:val="00F062EF"/>
    <w:rsid w:val="00F07420"/>
    <w:rsid w:val="00F07689"/>
    <w:rsid w:val="00F07756"/>
    <w:rsid w:val="00F07939"/>
    <w:rsid w:val="00F108C1"/>
    <w:rsid w:val="00F10D9F"/>
    <w:rsid w:val="00F11A94"/>
    <w:rsid w:val="00F12C98"/>
    <w:rsid w:val="00F12CEB"/>
    <w:rsid w:val="00F13160"/>
    <w:rsid w:val="00F13E95"/>
    <w:rsid w:val="00F1490C"/>
    <w:rsid w:val="00F15709"/>
    <w:rsid w:val="00F162B6"/>
    <w:rsid w:val="00F164A4"/>
    <w:rsid w:val="00F165E5"/>
    <w:rsid w:val="00F170C0"/>
    <w:rsid w:val="00F1724C"/>
    <w:rsid w:val="00F17396"/>
    <w:rsid w:val="00F217FC"/>
    <w:rsid w:val="00F21961"/>
    <w:rsid w:val="00F26034"/>
    <w:rsid w:val="00F27088"/>
    <w:rsid w:val="00F273D8"/>
    <w:rsid w:val="00F304B1"/>
    <w:rsid w:val="00F306EF"/>
    <w:rsid w:val="00F30DC2"/>
    <w:rsid w:val="00F31C3B"/>
    <w:rsid w:val="00F31C4A"/>
    <w:rsid w:val="00F325C6"/>
    <w:rsid w:val="00F33D66"/>
    <w:rsid w:val="00F3571A"/>
    <w:rsid w:val="00F36753"/>
    <w:rsid w:val="00F36A9E"/>
    <w:rsid w:val="00F371BB"/>
    <w:rsid w:val="00F37871"/>
    <w:rsid w:val="00F37F3D"/>
    <w:rsid w:val="00F401B0"/>
    <w:rsid w:val="00F415E5"/>
    <w:rsid w:val="00F41FBB"/>
    <w:rsid w:val="00F42063"/>
    <w:rsid w:val="00F4215F"/>
    <w:rsid w:val="00F43555"/>
    <w:rsid w:val="00F44732"/>
    <w:rsid w:val="00F45146"/>
    <w:rsid w:val="00F45202"/>
    <w:rsid w:val="00F46471"/>
    <w:rsid w:val="00F46A9B"/>
    <w:rsid w:val="00F47DF8"/>
    <w:rsid w:val="00F5091A"/>
    <w:rsid w:val="00F509CE"/>
    <w:rsid w:val="00F51608"/>
    <w:rsid w:val="00F51C19"/>
    <w:rsid w:val="00F536B7"/>
    <w:rsid w:val="00F565EB"/>
    <w:rsid w:val="00F572CF"/>
    <w:rsid w:val="00F60098"/>
    <w:rsid w:val="00F60A7A"/>
    <w:rsid w:val="00F61901"/>
    <w:rsid w:val="00F61F01"/>
    <w:rsid w:val="00F62DAD"/>
    <w:rsid w:val="00F63AEF"/>
    <w:rsid w:val="00F64138"/>
    <w:rsid w:val="00F6459D"/>
    <w:rsid w:val="00F64F85"/>
    <w:rsid w:val="00F65229"/>
    <w:rsid w:val="00F6585C"/>
    <w:rsid w:val="00F67BFB"/>
    <w:rsid w:val="00F67C66"/>
    <w:rsid w:val="00F705C7"/>
    <w:rsid w:val="00F72277"/>
    <w:rsid w:val="00F72439"/>
    <w:rsid w:val="00F72667"/>
    <w:rsid w:val="00F737A1"/>
    <w:rsid w:val="00F73E39"/>
    <w:rsid w:val="00F740FA"/>
    <w:rsid w:val="00F7450E"/>
    <w:rsid w:val="00F7549C"/>
    <w:rsid w:val="00F7554F"/>
    <w:rsid w:val="00F757C4"/>
    <w:rsid w:val="00F76181"/>
    <w:rsid w:val="00F816A8"/>
    <w:rsid w:val="00F81764"/>
    <w:rsid w:val="00F82554"/>
    <w:rsid w:val="00F8353E"/>
    <w:rsid w:val="00F84898"/>
    <w:rsid w:val="00F84F44"/>
    <w:rsid w:val="00F852E0"/>
    <w:rsid w:val="00F867C2"/>
    <w:rsid w:val="00F86BB2"/>
    <w:rsid w:val="00F8774F"/>
    <w:rsid w:val="00F92680"/>
    <w:rsid w:val="00F92F71"/>
    <w:rsid w:val="00F93599"/>
    <w:rsid w:val="00F9400C"/>
    <w:rsid w:val="00F94267"/>
    <w:rsid w:val="00F94E41"/>
    <w:rsid w:val="00F95742"/>
    <w:rsid w:val="00F95ACC"/>
    <w:rsid w:val="00F96895"/>
    <w:rsid w:val="00F97471"/>
    <w:rsid w:val="00F97648"/>
    <w:rsid w:val="00FA10E5"/>
    <w:rsid w:val="00FA4ABC"/>
    <w:rsid w:val="00FA4CAA"/>
    <w:rsid w:val="00FA4E2E"/>
    <w:rsid w:val="00FA5243"/>
    <w:rsid w:val="00FA5667"/>
    <w:rsid w:val="00FA57F5"/>
    <w:rsid w:val="00FA5BAE"/>
    <w:rsid w:val="00FA6266"/>
    <w:rsid w:val="00FA7394"/>
    <w:rsid w:val="00FA7F09"/>
    <w:rsid w:val="00FB1037"/>
    <w:rsid w:val="00FB1210"/>
    <w:rsid w:val="00FB13C7"/>
    <w:rsid w:val="00FB1918"/>
    <w:rsid w:val="00FB30B0"/>
    <w:rsid w:val="00FB4008"/>
    <w:rsid w:val="00FB52F4"/>
    <w:rsid w:val="00FB6510"/>
    <w:rsid w:val="00FB6609"/>
    <w:rsid w:val="00FB6631"/>
    <w:rsid w:val="00FB6DD7"/>
    <w:rsid w:val="00FB7A29"/>
    <w:rsid w:val="00FB7DBB"/>
    <w:rsid w:val="00FC0228"/>
    <w:rsid w:val="00FC216F"/>
    <w:rsid w:val="00FC2237"/>
    <w:rsid w:val="00FC2A2C"/>
    <w:rsid w:val="00FC2B3C"/>
    <w:rsid w:val="00FC30C2"/>
    <w:rsid w:val="00FC36DF"/>
    <w:rsid w:val="00FC377C"/>
    <w:rsid w:val="00FC4638"/>
    <w:rsid w:val="00FC6C1C"/>
    <w:rsid w:val="00FC6F07"/>
    <w:rsid w:val="00FC7BBE"/>
    <w:rsid w:val="00FD01BD"/>
    <w:rsid w:val="00FD03EB"/>
    <w:rsid w:val="00FD0A11"/>
    <w:rsid w:val="00FD0B9C"/>
    <w:rsid w:val="00FD1A03"/>
    <w:rsid w:val="00FD2A81"/>
    <w:rsid w:val="00FD3A0B"/>
    <w:rsid w:val="00FD580D"/>
    <w:rsid w:val="00FD5EB2"/>
    <w:rsid w:val="00FD605B"/>
    <w:rsid w:val="00FD7C20"/>
    <w:rsid w:val="00FD7E84"/>
    <w:rsid w:val="00FE036A"/>
    <w:rsid w:val="00FE05C8"/>
    <w:rsid w:val="00FE0B99"/>
    <w:rsid w:val="00FE2863"/>
    <w:rsid w:val="00FE3B34"/>
    <w:rsid w:val="00FE518A"/>
    <w:rsid w:val="00FE5406"/>
    <w:rsid w:val="00FE7311"/>
    <w:rsid w:val="00FF269D"/>
    <w:rsid w:val="00FF2F12"/>
    <w:rsid w:val="00FF4CB2"/>
    <w:rsid w:val="00FF4ED8"/>
    <w:rsid w:val="00FF509C"/>
    <w:rsid w:val="00FF59E9"/>
    <w:rsid w:val="00FF5F0A"/>
    <w:rsid w:val="00FF60A8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9f"/>
    </o:shapedefaults>
    <o:shapelayout v:ext="edit">
      <o:idmap v:ext="edit" data="1"/>
    </o:shapelayout>
  </w:shapeDefaults>
  <w:decimalSymbol w:val="."/>
  <w:listSeparator w:val=","/>
  <w15:docId w15:val="{1A02C14F-356A-4437-BDB9-963E2F55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D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7D13"/>
    <w:pPr>
      <w:keepNext/>
      <w:spacing w:before="240" w:after="60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1167"/>
    <w:pPr>
      <w:keepNext/>
      <w:spacing w:before="240" w:after="60"/>
      <w:outlineLvl w:val="1"/>
    </w:pPr>
    <w:rPr>
      <w:rFonts w:ascii="Tahoma" w:hAnsi="Tahom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81167"/>
    <w:pPr>
      <w:keepNext/>
      <w:spacing w:before="240" w:after="60"/>
      <w:outlineLvl w:val="2"/>
    </w:pPr>
    <w:rPr>
      <w:rFonts w:ascii="Tahoma" w:hAnsi="Tahom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8116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811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811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8116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8116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811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7AD8"/>
    <w:rPr>
      <w:rFonts w:ascii="Tahoma" w:hAnsi="Tahoma" w:cs="Arial"/>
      <w:b/>
      <w:bCs/>
      <w:kern w:val="32"/>
      <w:sz w:val="32"/>
      <w:szCs w:val="32"/>
      <w:lang w:val="en-US" w:eastAsia="en-US" w:bidi="ar-SA"/>
    </w:rPr>
  </w:style>
  <w:style w:type="paragraph" w:styleId="Header">
    <w:name w:val="header"/>
    <w:basedOn w:val="Normal"/>
    <w:link w:val="HeaderChar"/>
    <w:rsid w:val="005B0609"/>
  </w:style>
  <w:style w:type="paragraph" w:styleId="Footer">
    <w:name w:val="footer"/>
    <w:basedOn w:val="Normal"/>
    <w:link w:val="FooterChar"/>
    <w:uiPriority w:val="99"/>
    <w:rsid w:val="005B06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B0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Heading1">
    <w:name w:val="New  Heading 1"/>
    <w:basedOn w:val="Heading1"/>
    <w:link w:val="NewHeading1Char"/>
    <w:rsid w:val="00C05CFC"/>
    <w:pPr>
      <w:pBdr>
        <w:top w:val="single" w:sz="4" w:space="1" w:color="auto"/>
        <w:bottom w:val="single" w:sz="4" w:space="1" w:color="auto"/>
      </w:pBdr>
      <w:tabs>
        <w:tab w:val="num" w:pos="432"/>
      </w:tabs>
      <w:spacing w:after="240"/>
      <w:ind w:left="432" w:hanging="432"/>
    </w:pPr>
    <w:rPr>
      <w:color w:val="003399"/>
      <w:sz w:val="28"/>
    </w:rPr>
  </w:style>
  <w:style w:type="character" w:customStyle="1" w:styleId="NewHeading1Char">
    <w:name w:val="New  Heading 1 Char"/>
    <w:basedOn w:val="Heading1Char"/>
    <w:link w:val="NewHeading1"/>
    <w:rsid w:val="00C05CFC"/>
    <w:rPr>
      <w:rFonts w:ascii="Tahoma" w:hAnsi="Tahoma" w:cs="Arial"/>
      <w:b/>
      <w:bCs/>
      <w:color w:val="003399"/>
      <w:kern w:val="32"/>
      <w:sz w:val="28"/>
      <w:szCs w:val="32"/>
      <w:lang w:val="en-US" w:eastAsia="en-US" w:bidi="ar-SA"/>
    </w:rPr>
  </w:style>
  <w:style w:type="paragraph" w:customStyle="1" w:styleId="NewHeading2">
    <w:name w:val="New  Heading 2"/>
    <w:basedOn w:val="Heading2"/>
    <w:rsid w:val="0086039C"/>
    <w:pPr>
      <w:numPr>
        <w:ilvl w:val="1"/>
        <w:numId w:val="1"/>
      </w:numPr>
      <w:pBdr>
        <w:bottom w:val="single" w:sz="4" w:space="1" w:color="auto"/>
      </w:pBdr>
      <w:shd w:val="clear" w:color="auto" w:fill="E0E0E0"/>
      <w:spacing w:after="240" w:line="360" w:lineRule="auto"/>
    </w:pPr>
    <w:rPr>
      <w:rFonts w:cs="Tahoma"/>
      <w:color w:val="003399"/>
      <w:sz w:val="22"/>
    </w:rPr>
  </w:style>
  <w:style w:type="paragraph" w:customStyle="1" w:styleId="NewHeading3">
    <w:name w:val="New Heading 3"/>
    <w:basedOn w:val="Heading3"/>
    <w:rsid w:val="0086039C"/>
    <w:pPr>
      <w:numPr>
        <w:ilvl w:val="2"/>
        <w:numId w:val="1"/>
      </w:numPr>
      <w:pBdr>
        <w:bottom w:val="double" w:sz="4" w:space="1" w:color="auto"/>
      </w:pBdr>
      <w:shd w:val="clear" w:color="auto" w:fill="E0E0E0"/>
      <w:spacing w:after="240"/>
    </w:pPr>
    <w:rPr>
      <w:rFonts w:cs="Tahoma"/>
      <w:color w:val="003399"/>
      <w:sz w:val="20"/>
    </w:rPr>
  </w:style>
  <w:style w:type="paragraph" w:customStyle="1" w:styleId="MNYLBodytext">
    <w:name w:val="MNYL Body text"/>
    <w:basedOn w:val="Normal"/>
    <w:link w:val="MNYLBodytextChar"/>
    <w:rsid w:val="0009666A"/>
    <w:pPr>
      <w:spacing w:line="360" w:lineRule="auto"/>
      <w:jc w:val="both"/>
    </w:pPr>
    <w:rPr>
      <w:rFonts w:ascii="Tahoma" w:hAnsi="Tahoma"/>
      <w:sz w:val="20"/>
    </w:rPr>
  </w:style>
  <w:style w:type="character" w:customStyle="1" w:styleId="MNYLBodytextChar">
    <w:name w:val="MNYL Body text Char"/>
    <w:basedOn w:val="DefaultParagraphFont"/>
    <w:link w:val="MNYLBodytext"/>
    <w:rsid w:val="0009666A"/>
    <w:rPr>
      <w:rFonts w:ascii="Tahoma" w:hAnsi="Tahoma"/>
      <w:szCs w:val="24"/>
      <w:lang w:val="en-US" w:eastAsia="en-US" w:bidi="ar-SA"/>
    </w:rPr>
  </w:style>
  <w:style w:type="paragraph" w:styleId="TOC1">
    <w:name w:val="toc 1"/>
    <w:basedOn w:val="MNYLBodytext"/>
    <w:next w:val="Normal"/>
    <w:autoRedefine/>
    <w:uiPriority w:val="39"/>
    <w:rsid w:val="00E4037B"/>
    <w:pPr>
      <w:tabs>
        <w:tab w:val="left" w:pos="440"/>
        <w:tab w:val="left" w:pos="540"/>
        <w:tab w:val="right" w:leader="dot" w:pos="9019"/>
        <w:tab w:val="right" w:leader="dot" w:pos="9710"/>
      </w:tabs>
      <w:spacing w:after="120"/>
      <w:jc w:val="left"/>
    </w:pPr>
    <w:rPr>
      <w:b/>
      <w:color w:val="003399"/>
      <w:sz w:val="22"/>
    </w:rPr>
  </w:style>
  <w:style w:type="paragraph" w:styleId="TOC2">
    <w:name w:val="toc 2"/>
    <w:basedOn w:val="MNYLBodytext"/>
    <w:next w:val="Normal"/>
    <w:autoRedefine/>
    <w:uiPriority w:val="39"/>
    <w:rsid w:val="00691643"/>
    <w:pPr>
      <w:ind w:left="240"/>
    </w:pPr>
    <w:rPr>
      <w:color w:val="003399"/>
    </w:rPr>
  </w:style>
  <w:style w:type="paragraph" w:styleId="TOC3">
    <w:name w:val="toc 3"/>
    <w:basedOn w:val="MNYLBodytext"/>
    <w:next w:val="Normal"/>
    <w:autoRedefine/>
    <w:uiPriority w:val="39"/>
    <w:rsid w:val="00691643"/>
    <w:pPr>
      <w:ind w:left="480"/>
    </w:pPr>
    <w:rPr>
      <w:color w:val="003399"/>
      <w:sz w:val="18"/>
    </w:rPr>
  </w:style>
  <w:style w:type="paragraph" w:customStyle="1" w:styleId="IndexTitle">
    <w:name w:val="Index Title"/>
    <w:basedOn w:val="MNYLBodytext"/>
    <w:rsid w:val="007D0A51"/>
    <w:rPr>
      <w:b/>
      <w:bCs/>
      <w:sz w:val="24"/>
    </w:rPr>
  </w:style>
  <w:style w:type="paragraph" w:customStyle="1" w:styleId="DocumentTitle">
    <w:name w:val="Document Title"/>
    <w:basedOn w:val="MNYLBodytext"/>
    <w:autoRedefine/>
    <w:rsid w:val="0073584E"/>
    <w:pPr>
      <w:jc w:val="center"/>
    </w:pPr>
    <w:rPr>
      <w:b/>
      <w:color w:val="003399"/>
      <w:sz w:val="40"/>
      <w:szCs w:val="40"/>
    </w:rPr>
  </w:style>
  <w:style w:type="character" w:styleId="Hyperlink">
    <w:name w:val="Hyperlink"/>
    <w:basedOn w:val="DefaultParagraphFont"/>
    <w:uiPriority w:val="99"/>
    <w:rsid w:val="003B41E8"/>
    <w:rPr>
      <w:color w:val="0000FF"/>
      <w:u w:val="single"/>
    </w:rPr>
  </w:style>
  <w:style w:type="character" w:customStyle="1" w:styleId="NewTableTitles">
    <w:name w:val="New  Table Titles"/>
    <w:basedOn w:val="DefaultParagraphFont"/>
    <w:rsid w:val="00A90E68"/>
    <w:rPr>
      <w:rFonts w:ascii="Tahoma" w:hAnsi="Tahoma"/>
      <w:b/>
      <w:bCs/>
      <w:color w:val="003399"/>
      <w:sz w:val="20"/>
    </w:rPr>
  </w:style>
  <w:style w:type="paragraph" w:customStyle="1" w:styleId="Body">
    <w:name w:val="Body"/>
    <w:basedOn w:val="Normal"/>
    <w:link w:val="BodyChar"/>
    <w:rsid w:val="00323D11"/>
    <w:pPr>
      <w:spacing w:before="240" w:after="120"/>
      <w:jc w:val="both"/>
    </w:pPr>
    <w:rPr>
      <w:rFonts w:ascii="Arial" w:hAnsi="Arial"/>
      <w:sz w:val="22"/>
    </w:rPr>
  </w:style>
  <w:style w:type="character" w:customStyle="1" w:styleId="BodyChar">
    <w:name w:val="Body Char"/>
    <w:basedOn w:val="DefaultParagraphFont"/>
    <w:link w:val="Body"/>
    <w:locked/>
    <w:rsid w:val="007F3BE2"/>
    <w:rPr>
      <w:rFonts w:ascii="Arial" w:hAnsi="Arial"/>
      <w:sz w:val="22"/>
      <w:szCs w:val="24"/>
    </w:rPr>
  </w:style>
  <w:style w:type="paragraph" w:styleId="BodyText">
    <w:name w:val="Body Text"/>
    <w:aliases w:val="RFQ Text,RFQ"/>
    <w:basedOn w:val="Normal"/>
    <w:link w:val="BodyTextChar"/>
    <w:rsid w:val="00323D11"/>
    <w:pPr>
      <w:autoSpaceDE w:val="0"/>
      <w:autoSpaceDN w:val="0"/>
      <w:jc w:val="both"/>
    </w:pPr>
  </w:style>
  <w:style w:type="paragraph" w:customStyle="1" w:styleId="StyleMNYLBodytextBoxSinglesolidlineAuto05ptLine">
    <w:name w:val="Style MNYL Body text + Box: (Single solid line Auto  0.5 pt Line ..."/>
    <w:basedOn w:val="Normal"/>
    <w:rsid w:val="00323D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360" w:lineRule="auto"/>
      <w:jc w:val="both"/>
    </w:pPr>
    <w:rPr>
      <w:rFonts w:ascii="Tahoma" w:hAnsi="Tahoma"/>
      <w:b/>
      <w:color w:val="333399"/>
      <w:sz w:val="20"/>
      <w:szCs w:val="20"/>
    </w:rPr>
  </w:style>
  <w:style w:type="paragraph" w:styleId="BalloonText">
    <w:name w:val="Balloon Text"/>
    <w:basedOn w:val="Normal"/>
    <w:link w:val="BalloonTextChar"/>
    <w:rsid w:val="00DF1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D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322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22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25BB"/>
  </w:style>
  <w:style w:type="paragraph" w:styleId="CommentSubject">
    <w:name w:val="annotation subject"/>
    <w:basedOn w:val="CommentText"/>
    <w:next w:val="CommentText"/>
    <w:link w:val="CommentSubjectChar"/>
    <w:rsid w:val="00322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225B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C41F7"/>
    <w:pPr>
      <w:ind w:left="720"/>
    </w:pPr>
  </w:style>
  <w:style w:type="paragraph" w:customStyle="1" w:styleId="CharCharChar">
    <w:name w:val="Char Char Char"/>
    <w:basedOn w:val="Normal"/>
    <w:rsid w:val="00C762D2"/>
    <w:pPr>
      <w:widowControl w:val="0"/>
      <w:spacing w:line="280" w:lineRule="atLeast"/>
    </w:pPr>
    <w:rPr>
      <w:rFonts w:eastAsia="MS Mincho"/>
      <w:sz w:val="22"/>
      <w:szCs w:val="22"/>
      <w:lang w:val="en-GB" w:eastAsia="en-GB"/>
    </w:rPr>
  </w:style>
  <w:style w:type="paragraph" w:customStyle="1" w:styleId="style10">
    <w:name w:val="style1"/>
    <w:basedOn w:val="Normal"/>
    <w:rsid w:val="00041861"/>
    <w:pPr>
      <w:spacing w:before="100" w:beforeAutospacing="1" w:after="100" w:afterAutospacing="1"/>
    </w:pPr>
    <w:rPr>
      <w:rFonts w:ascii="Arial" w:hAnsi="Arial"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807EFA"/>
  </w:style>
  <w:style w:type="paragraph" w:customStyle="1" w:styleId="msolistparagraph0">
    <w:name w:val="msolistparagraph"/>
    <w:basedOn w:val="Normal"/>
    <w:rsid w:val="00F30DC2"/>
    <w:pPr>
      <w:spacing w:before="100" w:beforeAutospacing="1" w:after="100" w:afterAutospacing="1"/>
    </w:pPr>
  </w:style>
  <w:style w:type="paragraph" w:customStyle="1" w:styleId="Body2">
    <w:name w:val="Body2"/>
    <w:basedOn w:val="NormalIndent"/>
    <w:rsid w:val="00852D48"/>
    <w:pPr>
      <w:autoSpaceDE w:val="0"/>
      <w:autoSpaceDN w:val="0"/>
      <w:spacing w:before="240"/>
      <w:ind w:left="432"/>
      <w:jc w:val="both"/>
    </w:pPr>
    <w:rPr>
      <w:sz w:val="22"/>
      <w:szCs w:val="22"/>
      <w:lang w:val="en-GB"/>
    </w:rPr>
  </w:style>
  <w:style w:type="paragraph" w:styleId="NormalIndent">
    <w:name w:val="Normal Indent"/>
    <w:basedOn w:val="Normal"/>
    <w:uiPriority w:val="99"/>
    <w:semiHidden/>
    <w:unhideWhenUsed/>
    <w:rsid w:val="00852D48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0778BE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778BE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778BE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778BE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778BE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778BE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5D193A"/>
    <w:pPr>
      <w:spacing w:before="120" w:after="60"/>
      <w:outlineLvl w:val="0"/>
    </w:pPr>
    <w:rPr>
      <w:rFonts w:ascii="Arial" w:hAnsi="Arial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5D193A"/>
    <w:rPr>
      <w:rFonts w:ascii="Arial" w:hAnsi="Arial" w:cs="Arial"/>
      <w:b/>
      <w:bCs/>
      <w:kern w:val="28"/>
      <w:sz w:val="24"/>
      <w:szCs w:val="32"/>
    </w:rPr>
  </w:style>
  <w:style w:type="paragraph" w:customStyle="1" w:styleId="abcd">
    <w:name w:val="abcd"/>
    <w:basedOn w:val="Normal"/>
    <w:rsid w:val="00B6025B"/>
    <w:pPr>
      <w:numPr>
        <w:numId w:val="2"/>
      </w:numPr>
      <w:tabs>
        <w:tab w:val="left" w:pos="0"/>
      </w:tabs>
      <w:jc w:val="both"/>
    </w:pPr>
    <w:rPr>
      <w:rFonts w:ascii="Arial" w:hAnsi="Arial"/>
      <w:sz w:val="20"/>
      <w:szCs w:val="20"/>
    </w:rPr>
  </w:style>
  <w:style w:type="paragraph" w:customStyle="1" w:styleId="StyleVerdana10ptJustified">
    <w:name w:val="Style Verdana 10 pt Justified"/>
    <w:basedOn w:val="Normal"/>
    <w:rsid w:val="00157D9E"/>
    <w:pPr>
      <w:spacing w:before="120"/>
      <w:jc w:val="both"/>
    </w:pPr>
    <w:rPr>
      <w:rFonts w:ascii="Verdana" w:hAnsi="Verdana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BF262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F2620"/>
    <w:rPr>
      <w:sz w:val="24"/>
      <w:szCs w:val="24"/>
    </w:rPr>
  </w:style>
  <w:style w:type="paragraph" w:customStyle="1" w:styleId="Department">
    <w:name w:val="Department"/>
    <w:basedOn w:val="Normal"/>
    <w:rsid w:val="00BF2620"/>
    <w:pPr>
      <w:spacing w:before="120" w:after="120"/>
      <w:jc w:val="center"/>
    </w:pPr>
    <w:rPr>
      <w:rFonts w:ascii="Tahoma" w:hAnsi="Tahoma"/>
      <w:b/>
      <w:sz w:val="28"/>
    </w:rPr>
  </w:style>
  <w:style w:type="paragraph" w:customStyle="1" w:styleId="TOCHead">
    <w:name w:val="TOCHead"/>
    <w:basedOn w:val="Normal"/>
    <w:next w:val="BodyText"/>
    <w:rsid w:val="00BF2620"/>
    <w:pPr>
      <w:spacing w:before="240" w:after="120"/>
    </w:pPr>
    <w:rPr>
      <w:rFonts w:ascii="Tahoma" w:hAnsi="Tahoma"/>
      <w:b/>
      <w:sz w:val="32"/>
    </w:rPr>
  </w:style>
  <w:style w:type="paragraph" w:customStyle="1" w:styleId="Disclaimer">
    <w:name w:val="Disclaimer"/>
    <w:basedOn w:val="Normal"/>
    <w:rsid w:val="00BF2620"/>
    <w:pPr>
      <w:keepLines/>
      <w:spacing w:before="600"/>
      <w:jc w:val="center"/>
    </w:pPr>
    <w:rPr>
      <w:rFonts w:ascii="Kartika" w:hAnsi="Kartika"/>
    </w:rPr>
  </w:style>
  <w:style w:type="paragraph" w:styleId="BodyText3">
    <w:name w:val="Body Text 3"/>
    <w:link w:val="BodyText3Char"/>
    <w:rsid w:val="00BF2620"/>
    <w:pPr>
      <w:keepLines/>
      <w:spacing w:after="120"/>
      <w:ind w:left="1944"/>
    </w:pPr>
    <w:rPr>
      <w:rFonts w:ascii="Tahoma" w:hAnsi="Tahoma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rsid w:val="00BF2620"/>
    <w:rPr>
      <w:rFonts w:ascii="Tahoma" w:hAnsi="Tahoma"/>
      <w:sz w:val="22"/>
      <w:szCs w:val="16"/>
    </w:rPr>
  </w:style>
  <w:style w:type="paragraph" w:styleId="ListBullet">
    <w:name w:val="List Bullet"/>
    <w:rsid w:val="00BF2620"/>
    <w:pPr>
      <w:keepLines/>
      <w:numPr>
        <w:numId w:val="20"/>
      </w:numPr>
      <w:spacing w:after="120"/>
    </w:pPr>
    <w:rPr>
      <w:rFonts w:ascii="Tahoma" w:hAnsi="Tahoma"/>
      <w:sz w:val="22"/>
      <w:szCs w:val="24"/>
    </w:rPr>
  </w:style>
  <w:style w:type="paragraph" w:styleId="ListBullet2">
    <w:name w:val="List Bullet 2"/>
    <w:link w:val="ListBullet2Char"/>
    <w:rsid w:val="00BF2620"/>
    <w:pPr>
      <w:keepLines/>
      <w:numPr>
        <w:numId w:val="4"/>
      </w:numPr>
      <w:spacing w:after="120"/>
    </w:pPr>
    <w:rPr>
      <w:rFonts w:ascii="Tahoma" w:hAnsi="Tahoma"/>
      <w:sz w:val="22"/>
      <w:szCs w:val="24"/>
    </w:rPr>
  </w:style>
  <w:style w:type="paragraph" w:styleId="ListBullet3">
    <w:name w:val="List Bullet 3"/>
    <w:rsid w:val="00BF2620"/>
    <w:pPr>
      <w:keepLines/>
      <w:numPr>
        <w:numId w:val="7"/>
      </w:numPr>
      <w:spacing w:after="120"/>
    </w:pPr>
    <w:rPr>
      <w:rFonts w:ascii="Tahoma" w:hAnsi="Tahoma"/>
      <w:sz w:val="22"/>
      <w:szCs w:val="24"/>
    </w:rPr>
  </w:style>
  <w:style w:type="paragraph" w:customStyle="1" w:styleId="ListBulletHeading2">
    <w:name w:val="List Bullet Heading 2"/>
    <w:rsid w:val="00BF2620"/>
    <w:pPr>
      <w:keepLines/>
      <w:numPr>
        <w:numId w:val="10"/>
      </w:numPr>
      <w:spacing w:after="120"/>
    </w:pPr>
    <w:rPr>
      <w:rFonts w:ascii="Tahoma" w:hAnsi="Tahoma"/>
      <w:sz w:val="22"/>
      <w:szCs w:val="24"/>
    </w:rPr>
  </w:style>
  <w:style w:type="paragraph" w:customStyle="1" w:styleId="ListBullet2Heading2">
    <w:name w:val="List Bullet 2 Heading 2"/>
    <w:rsid w:val="00BF2620"/>
    <w:pPr>
      <w:keepLines/>
      <w:numPr>
        <w:numId w:val="5"/>
      </w:numPr>
      <w:spacing w:after="120"/>
    </w:pPr>
    <w:rPr>
      <w:rFonts w:ascii="Tahoma" w:hAnsi="Tahoma"/>
      <w:sz w:val="22"/>
      <w:szCs w:val="24"/>
    </w:rPr>
  </w:style>
  <w:style w:type="paragraph" w:customStyle="1" w:styleId="ListBullet3Heading2">
    <w:name w:val="List Bullet 3 Heading 2"/>
    <w:rsid w:val="00BF2620"/>
    <w:pPr>
      <w:keepLines/>
      <w:numPr>
        <w:numId w:val="8"/>
      </w:numPr>
      <w:spacing w:after="120"/>
    </w:pPr>
    <w:rPr>
      <w:rFonts w:ascii="Tahoma" w:hAnsi="Tahoma"/>
      <w:sz w:val="22"/>
      <w:szCs w:val="24"/>
    </w:rPr>
  </w:style>
  <w:style w:type="paragraph" w:customStyle="1" w:styleId="ListBulletHeading3">
    <w:name w:val="List Bullet Heading 3"/>
    <w:rsid w:val="00BF2620"/>
    <w:pPr>
      <w:keepLines/>
      <w:numPr>
        <w:numId w:val="11"/>
      </w:numPr>
      <w:spacing w:after="120"/>
    </w:pPr>
    <w:rPr>
      <w:rFonts w:ascii="Tahoma" w:hAnsi="Tahoma"/>
      <w:sz w:val="22"/>
      <w:szCs w:val="16"/>
    </w:rPr>
  </w:style>
  <w:style w:type="paragraph" w:customStyle="1" w:styleId="ListBullet2Heading3">
    <w:name w:val="List Bullet 2 Heading 3"/>
    <w:rsid w:val="00BF2620"/>
    <w:pPr>
      <w:keepLines/>
      <w:numPr>
        <w:numId w:val="6"/>
      </w:numPr>
      <w:spacing w:after="120"/>
    </w:pPr>
    <w:rPr>
      <w:rFonts w:ascii="Tahoma" w:hAnsi="Tahoma"/>
      <w:sz w:val="22"/>
      <w:szCs w:val="16"/>
    </w:rPr>
  </w:style>
  <w:style w:type="paragraph" w:customStyle="1" w:styleId="ListBullet3Heading3">
    <w:name w:val="List Bullet 3 Heading 3"/>
    <w:rsid w:val="00BF2620"/>
    <w:pPr>
      <w:keepLines/>
      <w:numPr>
        <w:numId w:val="9"/>
      </w:numPr>
      <w:spacing w:after="120"/>
    </w:pPr>
    <w:rPr>
      <w:rFonts w:ascii="Tahoma" w:hAnsi="Tahoma"/>
      <w:sz w:val="22"/>
      <w:szCs w:val="16"/>
    </w:rPr>
  </w:style>
  <w:style w:type="paragraph" w:styleId="BodyTextIndent">
    <w:name w:val="Body Text Indent"/>
    <w:link w:val="BodyTextIndentChar"/>
    <w:rsid w:val="00BF2620"/>
    <w:pPr>
      <w:keepLines/>
      <w:spacing w:after="120"/>
      <w:ind w:left="720"/>
    </w:pPr>
    <w:rPr>
      <w:rFonts w:ascii="Tahoma" w:hAnsi="Tahoma" w:cs="Tahoma"/>
      <w:sz w:val="22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BF2620"/>
    <w:rPr>
      <w:rFonts w:ascii="Tahoma" w:hAnsi="Tahoma" w:cs="Tahoma"/>
      <w:sz w:val="22"/>
      <w:szCs w:val="16"/>
    </w:rPr>
  </w:style>
  <w:style w:type="paragraph" w:styleId="BodyTextIndent2">
    <w:name w:val="Body Text Indent 2"/>
    <w:link w:val="BodyTextIndent2Char"/>
    <w:rsid w:val="00BF2620"/>
    <w:pPr>
      <w:keepLines/>
      <w:spacing w:after="120"/>
      <w:ind w:left="1080"/>
    </w:pPr>
    <w:rPr>
      <w:rFonts w:ascii="Tahoma" w:hAnsi="Tahoma"/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F2620"/>
    <w:rPr>
      <w:rFonts w:ascii="Tahoma" w:hAnsi="Tahoma"/>
      <w:sz w:val="22"/>
      <w:szCs w:val="24"/>
    </w:rPr>
  </w:style>
  <w:style w:type="paragraph" w:styleId="BodyTextIndent3">
    <w:name w:val="Body Text Indent 3"/>
    <w:link w:val="BodyTextIndent3Char"/>
    <w:rsid w:val="00BF2620"/>
    <w:pPr>
      <w:keepLines/>
      <w:spacing w:after="120"/>
      <w:ind w:left="1440"/>
    </w:pPr>
    <w:rPr>
      <w:rFonts w:ascii="Tahoma" w:hAnsi="Tahoma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F2620"/>
    <w:rPr>
      <w:rFonts w:ascii="Tahoma" w:hAnsi="Tahoma"/>
      <w:sz w:val="22"/>
      <w:szCs w:val="16"/>
    </w:rPr>
  </w:style>
  <w:style w:type="paragraph" w:styleId="ListNumber">
    <w:name w:val="List Number"/>
    <w:rsid w:val="00BF2620"/>
    <w:pPr>
      <w:keepLines/>
      <w:numPr>
        <w:numId w:val="12"/>
      </w:numPr>
      <w:spacing w:after="120"/>
    </w:pPr>
    <w:rPr>
      <w:rFonts w:ascii="Tahoma" w:hAnsi="Tahoma"/>
      <w:sz w:val="22"/>
      <w:szCs w:val="24"/>
    </w:rPr>
  </w:style>
  <w:style w:type="paragraph" w:styleId="ListNumber2">
    <w:name w:val="List Number 2"/>
    <w:rsid w:val="00BF2620"/>
    <w:pPr>
      <w:keepLines/>
      <w:numPr>
        <w:numId w:val="13"/>
      </w:numPr>
      <w:spacing w:after="120"/>
    </w:pPr>
    <w:rPr>
      <w:rFonts w:ascii="Tahoma" w:hAnsi="Tahoma"/>
      <w:sz w:val="22"/>
      <w:szCs w:val="24"/>
    </w:rPr>
  </w:style>
  <w:style w:type="paragraph" w:styleId="ListNumber3">
    <w:name w:val="List Number 3"/>
    <w:rsid w:val="00BF2620"/>
    <w:pPr>
      <w:keepLines/>
      <w:numPr>
        <w:numId w:val="16"/>
      </w:numPr>
      <w:spacing w:after="120"/>
    </w:pPr>
    <w:rPr>
      <w:rFonts w:ascii="Tahoma" w:hAnsi="Tahoma"/>
      <w:sz w:val="22"/>
      <w:szCs w:val="24"/>
    </w:rPr>
  </w:style>
  <w:style w:type="paragraph" w:customStyle="1" w:styleId="ListNumberHeading2">
    <w:name w:val="List Number Heading 2"/>
    <w:rsid w:val="00BF2620"/>
    <w:pPr>
      <w:keepLines/>
      <w:numPr>
        <w:numId w:val="19"/>
      </w:numPr>
      <w:spacing w:after="120"/>
    </w:pPr>
    <w:rPr>
      <w:rFonts w:ascii="Tahoma" w:hAnsi="Tahoma"/>
      <w:sz w:val="22"/>
      <w:szCs w:val="24"/>
    </w:rPr>
  </w:style>
  <w:style w:type="paragraph" w:customStyle="1" w:styleId="ListNumber2Heading2">
    <w:name w:val="List Number 2 Heading 2"/>
    <w:rsid w:val="00BF2620"/>
    <w:pPr>
      <w:keepLines/>
      <w:numPr>
        <w:numId w:val="14"/>
      </w:numPr>
      <w:spacing w:after="120"/>
    </w:pPr>
    <w:rPr>
      <w:rFonts w:ascii="Tahoma" w:hAnsi="Tahoma"/>
      <w:sz w:val="22"/>
      <w:szCs w:val="24"/>
    </w:rPr>
  </w:style>
  <w:style w:type="paragraph" w:customStyle="1" w:styleId="ListNumber3Heading2">
    <w:name w:val="List Number 3 Heading 2"/>
    <w:rsid w:val="00BF2620"/>
    <w:pPr>
      <w:keepLines/>
      <w:numPr>
        <w:numId w:val="17"/>
      </w:numPr>
      <w:spacing w:after="120"/>
    </w:pPr>
    <w:rPr>
      <w:rFonts w:ascii="Tahoma" w:hAnsi="Tahoma" w:cs="Tahoma"/>
      <w:sz w:val="22"/>
      <w:szCs w:val="16"/>
    </w:rPr>
  </w:style>
  <w:style w:type="paragraph" w:customStyle="1" w:styleId="BodyTextIndentHeading2">
    <w:name w:val="Body Text Indent Heading 2"/>
    <w:rsid w:val="00BF2620"/>
    <w:pPr>
      <w:keepLines/>
      <w:spacing w:after="120"/>
      <w:ind w:left="1440"/>
    </w:pPr>
    <w:rPr>
      <w:rFonts w:ascii="Tahoma" w:hAnsi="Tahoma"/>
      <w:sz w:val="22"/>
      <w:szCs w:val="24"/>
    </w:rPr>
  </w:style>
  <w:style w:type="paragraph" w:customStyle="1" w:styleId="BodyTextIndent2Heading2">
    <w:name w:val="Body Text Indent 2 Heading 2"/>
    <w:rsid w:val="00BF2620"/>
    <w:pPr>
      <w:keepLines/>
      <w:spacing w:after="120"/>
      <w:ind w:left="1800"/>
    </w:pPr>
    <w:rPr>
      <w:rFonts w:ascii="Tahoma" w:hAnsi="Tahoma"/>
      <w:sz w:val="22"/>
      <w:szCs w:val="24"/>
    </w:rPr>
  </w:style>
  <w:style w:type="paragraph" w:customStyle="1" w:styleId="BodyTextIndent3Heading2">
    <w:name w:val="Body Text Indent 3 Heading 2"/>
    <w:rsid w:val="00BF2620"/>
    <w:pPr>
      <w:keepLines/>
      <w:spacing w:after="120"/>
      <w:ind w:left="2160"/>
    </w:pPr>
    <w:rPr>
      <w:rFonts w:ascii="Tahoma" w:hAnsi="Tahoma"/>
      <w:sz w:val="22"/>
      <w:szCs w:val="24"/>
    </w:rPr>
  </w:style>
  <w:style w:type="paragraph" w:customStyle="1" w:styleId="ListNumberHeading3">
    <w:name w:val="List Number Heading 3"/>
    <w:rsid w:val="00BF2620"/>
    <w:pPr>
      <w:keepLines/>
      <w:numPr>
        <w:numId w:val="21"/>
      </w:numPr>
      <w:spacing w:after="120"/>
    </w:pPr>
    <w:rPr>
      <w:rFonts w:ascii="Tahoma" w:hAnsi="Tahoma"/>
      <w:sz w:val="22"/>
      <w:szCs w:val="24"/>
    </w:rPr>
  </w:style>
  <w:style w:type="paragraph" w:customStyle="1" w:styleId="ListNumber2Heading3">
    <w:name w:val="List Number 2 Heading 3"/>
    <w:rsid w:val="00BF2620"/>
    <w:pPr>
      <w:keepLines/>
      <w:numPr>
        <w:numId w:val="15"/>
      </w:numPr>
      <w:spacing w:after="120"/>
    </w:pPr>
    <w:rPr>
      <w:rFonts w:ascii="Tahoma" w:hAnsi="Tahoma"/>
      <w:sz w:val="22"/>
      <w:szCs w:val="24"/>
    </w:rPr>
  </w:style>
  <w:style w:type="paragraph" w:customStyle="1" w:styleId="ListNumber3Heading3">
    <w:name w:val="List Number 3 Heading 3"/>
    <w:rsid w:val="00BF2620"/>
    <w:pPr>
      <w:keepLines/>
      <w:numPr>
        <w:numId w:val="18"/>
      </w:numPr>
      <w:spacing w:after="120"/>
    </w:pPr>
    <w:rPr>
      <w:rFonts w:ascii="Tahoma" w:hAnsi="Tahoma"/>
      <w:sz w:val="22"/>
      <w:szCs w:val="24"/>
    </w:rPr>
  </w:style>
  <w:style w:type="paragraph" w:customStyle="1" w:styleId="BodyTextIndent3Heading3">
    <w:name w:val="Body Text Indent 3 Heading 3"/>
    <w:rsid w:val="00BF2620"/>
    <w:pPr>
      <w:keepLines/>
      <w:spacing w:after="120"/>
      <w:ind w:left="3096"/>
    </w:pPr>
    <w:rPr>
      <w:rFonts w:ascii="Tahoma" w:hAnsi="Tahoma"/>
      <w:sz w:val="22"/>
      <w:szCs w:val="24"/>
    </w:rPr>
  </w:style>
  <w:style w:type="paragraph" w:customStyle="1" w:styleId="BodyTextIndent2Heading3">
    <w:name w:val="Body Text Indent 2 Heading 3"/>
    <w:rsid w:val="00BF2620"/>
    <w:pPr>
      <w:keepLines/>
      <w:spacing w:after="120"/>
      <w:ind w:left="2736"/>
    </w:pPr>
    <w:rPr>
      <w:rFonts w:ascii="Tahoma" w:hAnsi="Tahoma"/>
      <w:sz w:val="22"/>
      <w:szCs w:val="24"/>
    </w:rPr>
  </w:style>
  <w:style w:type="paragraph" w:customStyle="1" w:styleId="BodyTextIndentHeading3">
    <w:name w:val="Body Text Indent Heading 3"/>
    <w:rsid w:val="00BF2620"/>
    <w:pPr>
      <w:keepLines/>
      <w:spacing w:after="120"/>
      <w:ind w:left="2376"/>
    </w:pPr>
    <w:rPr>
      <w:rFonts w:ascii="Tahoma" w:hAnsi="Tahoma"/>
      <w:sz w:val="22"/>
      <w:szCs w:val="24"/>
    </w:rPr>
  </w:style>
  <w:style w:type="character" w:styleId="PageNumber">
    <w:name w:val="page number"/>
    <w:basedOn w:val="DefaultParagraphFont"/>
    <w:rsid w:val="00BF2620"/>
    <w:rPr>
      <w:rFonts w:ascii="Tahoma" w:hAnsi="Tahoma"/>
      <w:sz w:val="18"/>
    </w:rPr>
  </w:style>
  <w:style w:type="paragraph" w:customStyle="1" w:styleId="TableHeading">
    <w:name w:val="Table Heading"/>
    <w:rsid w:val="00BF2620"/>
    <w:pPr>
      <w:keepLines/>
    </w:pPr>
    <w:rPr>
      <w:rFonts w:ascii="Tahoma" w:hAnsi="Tahoma"/>
      <w:b/>
      <w:sz w:val="22"/>
      <w:szCs w:val="24"/>
    </w:rPr>
  </w:style>
  <w:style w:type="paragraph" w:customStyle="1" w:styleId="TableText">
    <w:name w:val="Table Text"/>
    <w:link w:val="TableTextChar"/>
    <w:rsid w:val="00BF2620"/>
    <w:pPr>
      <w:keepLines/>
      <w:spacing w:after="60"/>
    </w:pPr>
    <w:rPr>
      <w:rFonts w:ascii="Tahoma" w:hAnsi="Tahoma"/>
      <w:sz w:val="22"/>
      <w:szCs w:val="24"/>
    </w:rPr>
  </w:style>
  <w:style w:type="character" w:customStyle="1" w:styleId="TableTextChar">
    <w:name w:val="Table Text Char"/>
    <w:basedOn w:val="DefaultParagraphFont"/>
    <w:link w:val="TableText"/>
    <w:rsid w:val="00BF2620"/>
    <w:rPr>
      <w:rFonts w:ascii="Tahoma" w:hAnsi="Tahoma"/>
      <w:sz w:val="22"/>
      <w:szCs w:val="24"/>
    </w:rPr>
  </w:style>
  <w:style w:type="paragraph" w:customStyle="1" w:styleId="StyleTableHeadingCentered">
    <w:name w:val="Style Table Heading + Centered"/>
    <w:basedOn w:val="TableHeading"/>
    <w:rsid w:val="00BF2620"/>
    <w:pPr>
      <w:jc w:val="center"/>
    </w:pPr>
    <w:rPr>
      <w:bCs/>
      <w:szCs w:val="20"/>
    </w:rPr>
  </w:style>
  <w:style w:type="paragraph" w:customStyle="1" w:styleId="DefinitionHeading">
    <w:name w:val="Definition Heading"/>
    <w:rsid w:val="00BF2620"/>
    <w:pPr>
      <w:keepLines/>
      <w:spacing w:after="120"/>
      <w:ind w:left="1080"/>
      <w:outlineLvl w:val="3"/>
    </w:pPr>
    <w:rPr>
      <w:rFonts w:ascii="Tahoma" w:hAnsi="Tahoma"/>
      <w:b/>
      <w:color w:val="000000"/>
      <w:sz w:val="22"/>
      <w:szCs w:val="24"/>
    </w:rPr>
  </w:style>
  <w:style w:type="paragraph" w:customStyle="1" w:styleId="Printdate">
    <w:name w:val="Printdate"/>
    <w:rsid w:val="00BF2620"/>
    <w:pPr>
      <w:jc w:val="center"/>
    </w:pPr>
    <w:rPr>
      <w:rFonts w:ascii="Tahoma" w:hAnsi="Tahoma"/>
      <w:b/>
      <w:sz w:val="24"/>
      <w:szCs w:val="24"/>
    </w:rPr>
  </w:style>
  <w:style w:type="paragraph" w:customStyle="1" w:styleId="Note">
    <w:name w:val="Note"/>
    <w:basedOn w:val="BodyText"/>
    <w:rsid w:val="00BF2620"/>
    <w:pPr>
      <w:keepLines/>
      <w:autoSpaceDE/>
      <w:autoSpaceDN/>
      <w:jc w:val="center"/>
    </w:pPr>
    <w:rPr>
      <w:rFonts w:ascii="ArtsyParts Dingbats JL" w:hAnsi="ArtsyParts Dingbats JL"/>
      <w:color w:val="FF9900"/>
      <w:sz w:val="72"/>
      <w:szCs w:val="72"/>
    </w:rPr>
  </w:style>
  <w:style w:type="table" w:customStyle="1" w:styleId="NoteTable">
    <w:name w:val="Note Table"/>
    <w:basedOn w:val="TableNormal"/>
    <w:rsid w:val="00BF2620"/>
    <w:rPr>
      <w:rFonts w:ascii="Tahoma" w:hAnsi="Tahoma"/>
      <w:sz w:val="22"/>
    </w:rPr>
    <w:tblPr/>
    <w:tcPr>
      <w:vAlign w:val="center"/>
    </w:tcPr>
  </w:style>
  <w:style w:type="paragraph" w:customStyle="1" w:styleId="NoteText">
    <w:name w:val="Note Text"/>
    <w:basedOn w:val="BodyText"/>
    <w:rsid w:val="00BF2620"/>
    <w:pPr>
      <w:keepLines/>
      <w:autoSpaceDE/>
      <w:autoSpaceDN/>
      <w:jc w:val="left"/>
    </w:pPr>
    <w:rPr>
      <w:rFonts w:ascii="Tahoma" w:hAnsi="Tahoma"/>
      <w:sz w:val="22"/>
      <w:szCs w:val="20"/>
    </w:rPr>
  </w:style>
  <w:style w:type="paragraph" w:customStyle="1" w:styleId="Warning">
    <w:name w:val="Warning"/>
    <w:basedOn w:val="Note"/>
    <w:rsid w:val="00BF2620"/>
    <w:rPr>
      <w:rFonts w:ascii="Mac Dingbats" w:hAnsi="Mac Dingbats"/>
    </w:rPr>
  </w:style>
  <w:style w:type="paragraph" w:customStyle="1" w:styleId="Example">
    <w:name w:val="Example"/>
    <w:basedOn w:val="Normal"/>
    <w:next w:val="BodyText"/>
    <w:rsid w:val="00BF2620"/>
    <w:pPr>
      <w:pBdr>
        <w:top w:val="single" w:sz="24" w:space="2" w:color="000000"/>
        <w:left w:val="single" w:sz="6" w:space="12" w:color="FFFFFF"/>
        <w:bottom w:val="single" w:sz="2" w:space="2" w:color="000000"/>
        <w:right w:val="single" w:sz="6" w:space="12" w:color="FFFFFF"/>
      </w:pBdr>
      <w:shd w:val="clear" w:color="808080" w:fill="auto"/>
    </w:pPr>
    <w:rPr>
      <w:rFonts w:ascii="Tahoma" w:hAnsi="Tahoma"/>
      <w:b/>
      <w:caps/>
      <w:sz w:val="20"/>
      <w:szCs w:val="20"/>
    </w:rPr>
  </w:style>
  <w:style w:type="character" w:styleId="FollowedHyperlink">
    <w:name w:val="FollowedHyperlink"/>
    <w:basedOn w:val="DefaultParagraphFont"/>
    <w:rsid w:val="00BF2620"/>
    <w:rPr>
      <w:color w:val="800080"/>
      <w:u w:val="single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BF2620"/>
    <w:rPr>
      <w:sz w:val="24"/>
      <w:szCs w:val="24"/>
    </w:rPr>
  </w:style>
  <w:style w:type="character" w:customStyle="1" w:styleId="CharChar">
    <w:name w:val="Char Char"/>
    <w:basedOn w:val="DefaultParagraphFont"/>
    <w:rsid w:val="00BF2620"/>
    <w:rPr>
      <w:rFonts w:ascii="Tahoma" w:hAnsi="Tahoma"/>
      <w:sz w:val="22"/>
      <w:szCs w:val="24"/>
      <w:lang w:val="en-US" w:eastAsia="en-US" w:bidi="ar-SA"/>
    </w:rPr>
  </w:style>
  <w:style w:type="character" w:customStyle="1" w:styleId="ListBullet2Char">
    <w:name w:val="List Bullet 2 Char"/>
    <w:basedOn w:val="DefaultParagraphFont"/>
    <w:link w:val="ListBullet2"/>
    <w:rsid w:val="00BF2620"/>
    <w:rPr>
      <w:rFonts w:ascii="Tahoma" w:hAnsi="Tahoma"/>
      <w:sz w:val="22"/>
      <w:szCs w:val="24"/>
    </w:rPr>
  </w:style>
  <w:style w:type="numbering" w:customStyle="1" w:styleId="Style1">
    <w:name w:val="Style1"/>
    <w:rsid w:val="00BF2620"/>
    <w:pPr>
      <w:numPr>
        <w:numId w:val="22"/>
      </w:numPr>
    </w:pPr>
  </w:style>
  <w:style w:type="character" w:styleId="BookTitle">
    <w:name w:val="Book Title"/>
    <w:basedOn w:val="DefaultParagraphFont"/>
    <w:uiPriority w:val="33"/>
    <w:qFormat/>
    <w:rsid w:val="00BF2620"/>
    <w:rPr>
      <w:b/>
      <w:bCs/>
      <w:smallCaps/>
      <w:spacing w:val="5"/>
    </w:rPr>
  </w:style>
  <w:style w:type="table" w:styleId="LightList-Accent5">
    <w:name w:val="Light List Accent 5"/>
    <w:basedOn w:val="TableNormal"/>
    <w:uiPriority w:val="61"/>
    <w:rsid w:val="00BF262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erChar">
    <w:name w:val="Header Char"/>
    <w:basedOn w:val="DefaultParagraphFont"/>
    <w:link w:val="Header"/>
    <w:rsid w:val="00BF262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F262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20"/>
    <w:pPr>
      <w:numPr>
        <w:ilvl w:val="1"/>
      </w:numPr>
      <w:spacing w:after="200" w:line="276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F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BF262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BF2620"/>
    <w:rPr>
      <w:rFonts w:ascii="Tahoma" w:hAnsi="Tahoma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F2620"/>
    <w:rPr>
      <w:rFonts w:ascii="Tahoma" w:hAnsi="Tahoma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F262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F262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262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BF262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F262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F2620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620"/>
    <w:pPr>
      <w:spacing w:after="200"/>
      <w:jc w:val="both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bidi="en-US"/>
    </w:rPr>
  </w:style>
  <w:style w:type="character" w:styleId="Emphasis">
    <w:name w:val="Emphasis"/>
    <w:basedOn w:val="DefaultParagraphFont"/>
    <w:uiPriority w:val="20"/>
    <w:qFormat/>
    <w:rsid w:val="00BF2620"/>
    <w:rPr>
      <w:i/>
      <w:iCs/>
    </w:rPr>
  </w:style>
  <w:style w:type="paragraph" w:styleId="NoSpacing">
    <w:name w:val="No Spacing"/>
    <w:link w:val="NoSpacingChar"/>
    <w:uiPriority w:val="1"/>
    <w:qFormat/>
    <w:rsid w:val="00BF2620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620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F2620"/>
    <w:pPr>
      <w:spacing w:after="200" w:line="276" w:lineRule="auto"/>
      <w:jc w:val="both"/>
    </w:pPr>
    <w:rPr>
      <w:rFonts w:asciiTheme="minorHAnsi" w:eastAsiaTheme="minorEastAsia" w:hAnsiTheme="minorHAnsi" w:cstheme="minorBidi"/>
      <w:i/>
      <w:iCs/>
      <w:color w:val="000000" w:themeColor="text1"/>
      <w:sz w:val="20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BF2620"/>
    <w:rPr>
      <w:rFonts w:asciiTheme="minorHAnsi" w:eastAsiaTheme="minorEastAsia" w:hAnsiTheme="minorHAnsi" w:cstheme="minorBidi"/>
      <w:i/>
      <w:iCs/>
      <w:color w:val="000000" w:themeColor="text1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620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both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0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620"/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bidi="en-US"/>
    </w:rPr>
  </w:style>
  <w:style w:type="character" w:styleId="SubtleEmphasis">
    <w:name w:val="Subtle Emphasis"/>
    <w:basedOn w:val="DefaultParagraphFont"/>
    <w:uiPriority w:val="19"/>
    <w:qFormat/>
    <w:rsid w:val="00BF262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262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F262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2620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F2620"/>
    <w:pPr>
      <w:keepLines/>
      <w:spacing w:before="480" w:after="0" w:line="276" w:lineRule="auto"/>
      <w:ind w:left="432" w:hanging="432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en-US"/>
    </w:rPr>
  </w:style>
  <w:style w:type="table" w:styleId="MediumShading1-Accent5">
    <w:name w:val="Medium Shading 1 Accent 5"/>
    <w:basedOn w:val="TableNormal"/>
    <w:uiPriority w:val="63"/>
    <w:rsid w:val="00BF262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BF262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BF262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F2620"/>
    <w:rPr>
      <w:sz w:val="24"/>
      <w:szCs w:val="24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BF262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basedOn w:val="Normal"/>
    <w:rsid w:val="008A0C11"/>
    <w:pPr>
      <w:autoSpaceDE w:val="0"/>
      <w:autoSpaceDN w:val="0"/>
    </w:pPr>
    <w:rPr>
      <w:rFonts w:ascii="Calibri" w:eastAsia="Calibri" w:hAnsi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14.png@01D6A7D7.E2C0ED30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puab\Desktop\FAOS_Policy%20Template_Ver%20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61CE54AA5224A8461D91ACA1CF70B" ma:contentTypeVersion="0" ma:contentTypeDescription="Create a new document." ma:contentTypeScope="" ma:versionID="e1ac9065ccd9866540ff636d1edf85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E7F3-CCF7-4CA6-9459-119E4F4DE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35745-DA12-4F7C-9F7D-7EA1484427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A7DD6-436B-409F-975D-EA0D3C24E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8CD525-7A59-4CC8-BA8E-A2135DED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FAOS_Policy Template_Ver 0.1</Template>
  <TotalTime>1776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Organization Structure</vt:lpstr>
    </vt:vector>
  </TitlesOfParts>
  <Company>First Advantage Pvt. Ltd.</Company>
  <LinksUpToDate>false</LinksUpToDate>
  <CharactersWithSpaces>5</CharactersWithSpaces>
  <SharedDoc>false</SharedDoc>
  <HLinks>
    <vt:vector size="648" baseType="variant">
      <vt:variant>
        <vt:i4>6815856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incidentreport</vt:lpwstr>
      </vt:variant>
      <vt:variant>
        <vt:i4>1572919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_Toc280102544</vt:lpwstr>
      </vt:variant>
      <vt:variant>
        <vt:i4>1572919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_Toc280102543</vt:lpwstr>
      </vt:variant>
      <vt:variant>
        <vt:i4>1572919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_Toc280102542</vt:lpwstr>
      </vt:variant>
      <vt:variant>
        <vt:i4>1572919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_Toc280102541</vt:lpwstr>
      </vt:variant>
      <vt:variant>
        <vt:i4>1572919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_Toc280102540</vt:lpwstr>
      </vt:variant>
      <vt:variant>
        <vt:i4>2031671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_Toc280102539</vt:lpwstr>
      </vt:variant>
      <vt:variant>
        <vt:i4>2031671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_Toc280102538</vt:lpwstr>
      </vt:variant>
      <vt:variant>
        <vt:i4>2031671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_Toc280102537</vt:lpwstr>
      </vt:variant>
      <vt:variant>
        <vt:i4>2031671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_Toc280102536</vt:lpwstr>
      </vt:variant>
      <vt:variant>
        <vt:i4>2031671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_Toc280102535</vt:lpwstr>
      </vt:variant>
      <vt:variant>
        <vt:i4>2031671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_Toc280102534</vt:lpwstr>
      </vt:variant>
      <vt:variant>
        <vt:i4>2031671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_Toc280102533</vt:lpwstr>
      </vt:variant>
      <vt:variant>
        <vt:i4>2031671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_Toc280102532</vt:lpwstr>
      </vt:variant>
      <vt:variant>
        <vt:i4>2031671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_Toc280102531</vt:lpwstr>
      </vt:variant>
      <vt:variant>
        <vt:i4>2031671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_Toc280102530</vt:lpwstr>
      </vt:variant>
      <vt:variant>
        <vt:i4>1966135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_Toc280102529</vt:lpwstr>
      </vt:variant>
      <vt:variant>
        <vt:i4>1966135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_Toc280102528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_Toc280102527</vt:lpwstr>
      </vt:variant>
      <vt:variant>
        <vt:i4>1966135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_Toc280102526</vt:lpwstr>
      </vt:variant>
      <vt:variant>
        <vt:i4>1966135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_Toc280102525</vt:lpwstr>
      </vt:variant>
      <vt:variant>
        <vt:i4>1966135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_Toc280102524</vt:lpwstr>
      </vt:variant>
      <vt:variant>
        <vt:i4>1966135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_Toc280102523</vt:lpwstr>
      </vt:variant>
      <vt:variant>
        <vt:i4>1966135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_Toc280102522</vt:lpwstr>
      </vt:variant>
      <vt:variant>
        <vt:i4>1966135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_Toc280102521</vt:lpwstr>
      </vt:variant>
      <vt:variant>
        <vt:i4>1966135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_Toc280102520</vt:lpwstr>
      </vt:variant>
      <vt:variant>
        <vt:i4>1900599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_Toc280102519</vt:lpwstr>
      </vt:variant>
      <vt:variant>
        <vt:i4>1900599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_Toc280102518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_Toc280102517</vt:lpwstr>
      </vt:variant>
      <vt:variant>
        <vt:i4>1900599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_Toc280102516</vt:lpwstr>
      </vt:variant>
      <vt:variant>
        <vt:i4>1900599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_Toc280102515</vt:lpwstr>
      </vt:variant>
      <vt:variant>
        <vt:i4>1900599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_Toc280102514</vt:lpwstr>
      </vt:variant>
      <vt:variant>
        <vt:i4>1900599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_Toc280102513</vt:lpwstr>
      </vt:variant>
      <vt:variant>
        <vt:i4>1900599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_Toc280102512</vt:lpwstr>
      </vt:variant>
      <vt:variant>
        <vt:i4>1900599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_Toc280102511</vt:lpwstr>
      </vt:variant>
      <vt:variant>
        <vt:i4>1835063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_Toc280102508</vt:lpwstr>
      </vt:variant>
      <vt:variant>
        <vt:i4>1835063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_Toc280102504</vt:lpwstr>
      </vt:variant>
      <vt:variant>
        <vt:i4>1835063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_Toc280102503</vt:lpwstr>
      </vt:variant>
      <vt:variant>
        <vt:i4>1835063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_Toc280102502</vt:lpwstr>
      </vt:variant>
      <vt:variant>
        <vt:i4>1835063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_Toc280102501</vt:lpwstr>
      </vt:variant>
      <vt:variant>
        <vt:i4>1835063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_Toc280102500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_Toc280102499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_Toc280102498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_Toc280102497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_Toc280102496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_Toc280102495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_Toc280102494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_Toc280102493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_Toc280102492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_Toc280102491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_Toc280102490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_Toc280102489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_Toc280102488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_Toc280102487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_Toc280102486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_Toc280102485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_Toc280102484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_Toc280102483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_Toc280102482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_Toc280102481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_Toc280102480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_Toc280102479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_Toc280102478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_Toc280102477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_Toc280102476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_Toc280102475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_Toc280102474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_Toc280102473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_Toc280102472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_Toc280102471</vt:lpwstr>
      </vt:variant>
      <vt:variant>
        <vt:i4>1769526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_Toc280102470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_Toc280102469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_Toc280102468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_Toc280102467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_Toc280102466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_Toc280102465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_Toc280102464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_Toc280102463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_Toc280102462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_Toc280102461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_Toc280102460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_Toc280102459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_Toc280102458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_Toc280102457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_Toc280102456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_Toc280102455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_Toc280102454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_Toc280102453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_Toc280102452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_Toc280102451</vt:lpwstr>
      </vt:variant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_Toc280102450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_Toc280102449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_Toc280102448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_Toc280102447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_Toc280102446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_Toc280102445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_Toc280102444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_Toc280102443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_Toc280102442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_Toc280102441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_Toc280102440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_Toc280102439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_Toc280102438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_Toc280102437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_Toc280102436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_Toc280102435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_Toc280102434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_Toc280102433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Organization Structure</dc:title>
  <dc:creator>.</dc:creator>
  <cp:lastModifiedBy>Javed Kazi</cp:lastModifiedBy>
  <cp:revision>49</cp:revision>
  <cp:lastPrinted>2021-04-01T11:47:00Z</cp:lastPrinted>
  <dcterms:created xsi:type="dcterms:W3CDTF">2016-05-06T05:01:00Z</dcterms:created>
  <dcterms:modified xsi:type="dcterms:W3CDTF">2021-04-01T11:47:00Z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0x010100EE961CE54AA5224A8461D91ACA1CF70B</vt:lpwstr>
  </property>
</Properties>
</file>